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2CDED" w14:textId="77777777" w:rsidR="0054232B" w:rsidRDefault="009518DF">
      <w:pPr>
        <w:rPr>
          <w:rFonts w:ascii="Arial" w:hAnsi="Arial" w:cs="Arial"/>
          <w:b/>
          <w:bCs/>
          <w:sz w:val="28"/>
        </w:rPr>
      </w:pPr>
      <w:r>
        <w:rPr>
          <w:noProof/>
        </w:rPr>
        <w:pict w14:anchorId="4CA2CED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pt;margin-top:12.75pt;width:177pt;height:27pt;z-index:1" stroked="f">
            <v:textbox style="mso-next-textbox:#_x0000_s1026">
              <w:txbxContent>
                <w:p w14:paraId="4CA2CEDD" w14:textId="77777777" w:rsidR="0054232B" w:rsidRDefault="0054232B" w:rsidP="001739C4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</w:rPr>
                    <w:t xml:space="preserve">Student Lab Activity </w:t>
                  </w:r>
                </w:p>
                <w:p w14:paraId="4CA2CEDE" w14:textId="77777777" w:rsidR="0054232B" w:rsidRDefault="0054232B"/>
              </w:txbxContent>
            </v:textbox>
          </v:shape>
        </w:pict>
      </w:r>
      <w:r>
        <w:rPr>
          <w:noProof/>
          <w:sz w:val="28"/>
        </w:rPr>
        <w:pict w14:anchorId="4CA2C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vry-u-rgb_logo-small" style="width:93.75pt;height:55.5pt;visibility:visible">
            <v:imagedata r:id="rId11" o:title=""/>
          </v:shape>
        </w:pict>
      </w:r>
    </w:p>
    <w:p w14:paraId="4CA2CDEE" w14:textId="77777777" w:rsidR="0054232B" w:rsidRDefault="0054232B">
      <w:pPr>
        <w:rPr>
          <w:rFonts w:ascii="Arial" w:hAnsi="Arial" w:cs="Arial"/>
          <w:b/>
          <w:bCs/>
        </w:rPr>
      </w:pPr>
    </w:p>
    <w:p w14:paraId="4CA2CDEF" w14:textId="77777777" w:rsidR="0054232B" w:rsidRDefault="0054232B" w:rsidP="0047148C">
      <w:pPr>
        <w:pStyle w:val="BodyText"/>
        <w:numPr>
          <w:ilvl w:val="0"/>
          <w:numId w:val="5"/>
        </w:numPr>
      </w:pPr>
      <w:r>
        <w:t>Lab # CIS CIS170C-A5</w:t>
      </w:r>
      <w:r>
        <w:tab/>
      </w:r>
    </w:p>
    <w:p w14:paraId="4CA2CDF0" w14:textId="77777777" w:rsidR="0054232B" w:rsidRDefault="0054232B" w:rsidP="0055357E">
      <w:pPr>
        <w:pStyle w:val="BodyText"/>
      </w:pPr>
    </w:p>
    <w:p w14:paraId="4CA2CDF1" w14:textId="77777777" w:rsidR="0054232B" w:rsidRDefault="005E4300" w:rsidP="001712F8">
      <w:pPr>
        <w:pStyle w:val="BodyText"/>
        <w:numPr>
          <w:ilvl w:val="0"/>
          <w:numId w:val="5"/>
        </w:numPr>
      </w:pPr>
      <w:r>
        <w:t xml:space="preserve">Lab 5 of 7: </w:t>
      </w:r>
      <w:r w:rsidR="0054232B">
        <w:t>Arrays and Strings</w:t>
      </w:r>
    </w:p>
    <w:p w14:paraId="4CA2CDF2" w14:textId="77777777" w:rsidR="0054232B" w:rsidRDefault="0054232B">
      <w:pPr>
        <w:pStyle w:val="BodyText"/>
      </w:pPr>
    </w:p>
    <w:p w14:paraId="4CA2CDF3" w14:textId="77777777" w:rsidR="0054232B" w:rsidRDefault="005E4300" w:rsidP="001D18E9">
      <w:pPr>
        <w:pStyle w:val="BodyText"/>
        <w:numPr>
          <w:ilvl w:val="0"/>
          <w:numId w:val="5"/>
        </w:numPr>
      </w:pPr>
      <w:r>
        <w:t>Lab Overview -</w:t>
      </w:r>
      <w:r w:rsidR="0054232B">
        <w:t xml:space="preserve"> Scenario/</w:t>
      </w:r>
      <w:r>
        <w:t>Summary</w:t>
      </w:r>
    </w:p>
    <w:p w14:paraId="4CA2CDF4" w14:textId="77777777" w:rsidR="0054232B" w:rsidRPr="005E4300" w:rsidRDefault="0054232B" w:rsidP="001D18E9">
      <w:pPr>
        <w:pStyle w:val="BodyText"/>
        <w:rPr>
          <w:b w:val="0"/>
        </w:rPr>
      </w:pPr>
    </w:p>
    <w:p w14:paraId="4CA2CDF5" w14:textId="77777777" w:rsidR="0054232B" w:rsidRPr="005E4300" w:rsidRDefault="0054232B" w:rsidP="005254AB">
      <w:pPr>
        <w:ind w:left="360"/>
        <w:rPr>
          <w:rFonts w:ascii="Arial" w:hAnsi="Arial" w:cs="Arial"/>
          <w:sz w:val="22"/>
          <w:szCs w:val="22"/>
        </w:rPr>
      </w:pPr>
      <w:r w:rsidRPr="005E4300">
        <w:rPr>
          <w:rFonts w:ascii="Arial" w:hAnsi="Arial" w:cs="Arial"/>
          <w:sz w:val="22"/>
          <w:szCs w:val="22"/>
        </w:rPr>
        <w:t xml:space="preserve">You will code, build, and execute </w:t>
      </w:r>
      <w:r w:rsidR="00DF6A08" w:rsidRPr="005E4300">
        <w:rPr>
          <w:rFonts w:ascii="Arial" w:hAnsi="Arial" w:cs="Arial"/>
          <w:sz w:val="22"/>
          <w:szCs w:val="22"/>
        </w:rPr>
        <w:t>two programs requiring arrays and strings</w:t>
      </w:r>
      <w:r w:rsidRPr="005E4300">
        <w:rPr>
          <w:rFonts w:ascii="Arial" w:hAnsi="Arial" w:cs="Arial"/>
          <w:sz w:val="22"/>
          <w:szCs w:val="22"/>
        </w:rPr>
        <w:t xml:space="preserve">.  </w:t>
      </w:r>
      <w:r w:rsidRPr="005E4300">
        <w:rPr>
          <w:rFonts w:ascii="Arial" w:hAnsi="Arial" w:cs="Arial"/>
          <w:sz w:val="22"/>
          <w:szCs w:val="22"/>
        </w:rPr>
        <w:br/>
      </w:r>
      <w:r w:rsidRPr="005E4300">
        <w:rPr>
          <w:rFonts w:ascii="Arial" w:hAnsi="Arial" w:cs="Arial"/>
          <w:sz w:val="22"/>
          <w:szCs w:val="22"/>
        </w:rPr>
        <w:br/>
        <w:t>First program</w:t>
      </w:r>
      <w:r w:rsidRPr="005E4300">
        <w:rPr>
          <w:rFonts w:ascii="Arial" w:hAnsi="Arial" w:cs="Arial"/>
          <w:bCs/>
          <w:i/>
          <w:sz w:val="22"/>
          <w:szCs w:val="22"/>
        </w:rPr>
        <w:t xml:space="preserve"> (Video Game Player Program)</w:t>
      </w:r>
      <w:r w:rsidRPr="005E4300">
        <w:rPr>
          <w:rFonts w:ascii="Arial" w:hAnsi="Arial" w:cs="Arial"/>
          <w:sz w:val="22"/>
          <w:szCs w:val="22"/>
        </w:rPr>
        <w:t xml:space="preserve">: Determine the </w:t>
      </w:r>
      <w:r w:rsidR="00DF6A08" w:rsidRPr="005E4300">
        <w:rPr>
          <w:rFonts w:ascii="Arial" w:hAnsi="Arial" w:cs="Arial"/>
          <w:sz w:val="22"/>
          <w:szCs w:val="22"/>
        </w:rPr>
        <w:t>average score for a group of players and then determine who scored below average.</w:t>
      </w:r>
      <w:r w:rsidRPr="005E4300">
        <w:rPr>
          <w:rFonts w:ascii="Arial" w:hAnsi="Arial" w:cs="Arial"/>
          <w:sz w:val="22"/>
          <w:szCs w:val="22"/>
        </w:rPr>
        <w:t xml:space="preserve"> </w:t>
      </w:r>
    </w:p>
    <w:p w14:paraId="4CA2CDF6" w14:textId="77777777" w:rsidR="0054232B" w:rsidRPr="005E4300" w:rsidRDefault="0054232B" w:rsidP="005254AB">
      <w:pPr>
        <w:ind w:left="360"/>
        <w:rPr>
          <w:rFonts w:ascii="Arial" w:hAnsi="Arial" w:cs="Arial"/>
          <w:sz w:val="22"/>
          <w:szCs w:val="22"/>
        </w:rPr>
      </w:pPr>
    </w:p>
    <w:p w14:paraId="4CA2CDF7" w14:textId="77777777" w:rsidR="0054232B" w:rsidRPr="005E4300" w:rsidRDefault="0054232B" w:rsidP="005254AB">
      <w:pPr>
        <w:ind w:left="360"/>
        <w:rPr>
          <w:rFonts w:ascii="Arial" w:hAnsi="Arial" w:cs="Arial"/>
          <w:sz w:val="22"/>
          <w:szCs w:val="22"/>
        </w:rPr>
      </w:pPr>
      <w:r w:rsidRPr="005E4300">
        <w:rPr>
          <w:rFonts w:ascii="Arial" w:hAnsi="Arial" w:cs="Arial"/>
          <w:sz w:val="22"/>
          <w:szCs w:val="22"/>
        </w:rPr>
        <w:t>Second program</w:t>
      </w:r>
      <w:r w:rsidRPr="005E4300">
        <w:rPr>
          <w:rFonts w:ascii="Arial" w:hAnsi="Arial" w:cs="Arial"/>
          <w:bCs/>
          <w:i/>
          <w:sz w:val="22"/>
          <w:szCs w:val="22"/>
        </w:rPr>
        <w:t xml:space="preserve"> (Pig Latin)</w:t>
      </w:r>
      <w:r w:rsidRPr="005E4300">
        <w:rPr>
          <w:rFonts w:ascii="Arial" w:hAnsi="Arial" w:cs="Arial"/>
          <w:sz w:val="22"/>
          <w:szCs w:val="22"/>
        </w:rPr>
        <w:t xml:space="preserve">: Convert </w:t>
      </w:r>
      <w:r w:rsidR="00DF6A08" w:rsidRPr="005E4300">
        <w:rPr>
          <w:rFonts w:ascii="Arial" w:hAnsi="Arial" w:cs="Arial"/>
          <w:sz w:val="22"/>
          <w:szCs w:val="22"/>
        </w:rPr>
        <w:t>words in a phrase to pig</w:t>
      </w:r>
      <w:r w:rsidR="004743AB">
        <w:rPr>
          <w:rFonts w:ascii="Arial" w:hAnsi="Arial" w:cs="Arial"/>
          <w:sz w:val="22"/>
          <w:szCs w:val="22"/>
        </w:rPr>
        <w:t xml:space="preserve"> </w:t>
      </w:r>
      <w:r w:rsidR="00DF6A08" w:rsidRPr="005E4300">
        <w:rPr>
          <w:rFonts w:ascii="Arial" w:hAnsi="Arial" w:cs="Arial"/>
          <w:sz w:val="22"/>
          <w:szCs w:val="22"/>
        </w:rPr>
        <w:t>latin</w:t>
      </w:r>
      <w:r w:rsidRPr="005E4300">
        <w:rPr>
          <w:rFonts w:ascii="Arial" w:hAnsi="Arial" w:cs="Arial"/>
          <w:sz w:val="22"/>
          <w:szCs w:val="22"/>
        </w:rPr>
        <w:t>.</w:t>
      </w:r>
    </w:p>
    <w:p w14:paraId="4CA2CDF8" w14:textId="77777777" w:rsidR="0054232B" w:rsidRPr="005E4300" w:rsidRDefault="0054232B" w:rsidP="005254AB">
      <w:pPr>
        <w:ind w:left="360"/>
        <w:rPr>
          <w:rFonts w:ascii="Arial" w:hAnsi="Arial" w:cs="Arial"/>
          <w:sz w:val="22"/>
          <w:szCs w:val="22"/>
        </w:rPr>
      </w:pPr>
    </w:p>
    <w:p w14:paraId="4CA2CDF9" w14:textId="77777777" w:rsidR="0054232B" w:rsidRPr="005E4300" w:rsidRDefault="0054232B" w:rsidP="005254AB">
      <w:pPr>
        <w:ind w:left="360"/>
        <w:rPr>
          <w:rFonts w:ascii="Arial" w:hAnsi="Arial" w:cs="Arial"/>
          <w:sz w:val="22"/>
          <w:szCs w:val="22"/>
        </w:rPr>
      </w:pPr>
      <w:r w:rsidRPr="005E4300">
        <w:rPr>
          <w:rFonts w:ascii="Arial" w:hAnsi="Arial" w:cs="Arial"/>
          <w:sz w:val="22"/>
          <w:szCs w:val="22"/>
        </w:rPr>
        <w:t>Learning outcomes:</w:t>
      </w:r>
    </w:p>
    <w:p w14:paraId="4CA2CDFA" w14:textId="77777777" w:rsidR="0054232B" w:rsidRPr="005E4300" w:rsidRDefault="0054232B" w:rsidP="005254AB">
      <w:pPr>
        <w:ind w:left="360"/>
        <w:rPr>
          <w:rFonts w:ascii="Arial" w:hAnsi="Arial" w:cs="Arial"/>
          <w:sz w:val="22"/>
          <w:szCs w:val="22"/>
        </w:rPr>
      </w:pPr>
    </w:p>
    <w:p w14:paraId="4CA2CDFB" w14:textId="77777777" w:rsidR="0054232B" w:rsidRPr="005E4300" w:rsidRDefault="004743AB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54232B" w:rsidRPr="005E4300">
        <w:rPr>
          <w:rFonts w:ascii="Arial" w:hAnsi="Arial" w:cs="Arial"/>
          <w:sz w:val="22"/>
          <w:szCs w:val="22"/>
        </w:rPr>
        <w:t>e able to explain the need for arrays in a program.</w:t>
      </w:r>
    </w:p>
    <w:p w14:paraId="4CA2CDFC" w14:textId="77777777" w:rsidR="0054232B" w:rsidRPr="005E4300" w:rsidRDefault="004743AB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54232B" w:rsidRPr="005E4300">
        <w:rPr>
          <w:rFonts w:ascii="Arial" w:hAnsi="Arial" w:cs="Arial"/>
          <w:sz w:val="22"/>
          <w:szCs w:val="22"/>
        </w:rPr>
        <w:t>e able to determine the appropriate array data type to use in a given program.</w:t>
      </w:r>
    </w:p>
    <w:p w14:paraId="4CA2CDFD" w14:textId="77777777" w:rsidR="0054232B" w:rsidRPr="005E4300" w:rsidRDefault="004743AB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54232B" w:rsidRPr="005E4300">
        <w:rPr>
          <w:rFonts w:ascii="Arial" w:hAnsi="Arial" w:cs="Arial"/>
          <w:sz w:val="22"/>
          <w:szCs w:val="22"/>
        </w:rPr>
        <w:t>e able to write a program that implements arrays.</w:t>
      </w:r>
    </w:p>
    <w:p w14:paraId="4CA2CDFE" w14:textId="77777777" w:rsidR="0054232B" w:rsidRPr="005E4300" w:rsidRDefault="004743AB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54232B" w:rsidRPr="005E4300">
        <w:rPr>
          <w:rFonts w:ascii="Arial" w:hAnsi="Arial" w:cs="Arial"/>
          <w:sz w:val="22"/>
          <w:szCs w:val="22"/>
        </w:rPr>
        <w:t>e able to explain the way memory is allocated for arrays in a program.</w:t>
      </w:r>
    </w:p>
    <w:p w14:paraId="4CA2CDFF" w14:textId="77777777" w:rsidR="0054232B" w:rsidRPr="005E4300" w:rsidRDefault="004743AB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54232B" w:rsidRPr="005E4300">
        <w:rPr>
          <w:rFonts w:ascii="Arial" w:hAnsi="Arial" w:cs="Arial"/>
          <w:sz w:val="22"/>
          <w:szCs w:val="22"/>
        </w:rPr>
        <w:t>e able to explain the fact that arrays are objects in C++.</w:t>
      </w:r>
    </w:p>
    <w:p w14:paraId="4CA2CE00" w14:textId="77777777" w:rsidR="0054232B" w:rsidRPr="005E4300" w:rsidRDefault="004743AB" w:rsidP="00486751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54232B" w:rsidRPr="005E4300">
        <w:rPr>
          <w:rFonts w:ascii="Arial" w:hAnsi="Arial" w:cs="Arial"/>
          <w:sz w:val="22"/>
          <w:szCs w:val="22"/>
        </w:rPr>
        <w:t>e able to write a program that implements strings.</w:t>
      </w:r>
    </w:p>
    <w:p w14:paraId="4CA2CE01" w14:textId="77777777" w:rsidR="0054232B" w:rsidRPr="00BC132D" w:rsidRDefault="0054232B" w:rsidP="00BC132D">
      <w:pPr>
        <w:pStyle w:val="BodyText"/>
        <w:ind w:left="360"/>
        <w:rPr>
          <w:b w:val="0"/>
          <w:i/>
        </w:rPr>
      </w:pPr>
    </w:p>
    <w:p w14:paraId="4CA2CE02" w14:textId="77777777" w:rsidR="0054232B" w:rsidRPr="00B313ED" w:rsidRDefault="0054232B" w:rsidP="00B313ED">
      <w:pPr>
        <w:rPr>
          <w:rFonts w:ascii="Arial" w:hAnsi="Arial" w:cs="Arial"/>
          <w:b/>
        </w:rPr>
      </w:pPr>
    </w:p>
    <w:p w14:paraId="4CA2CE03" w14:textId="77777777" w:rsidR="0054232B" w:rsidRDefault="005E4300" w:rsidP="00BC132D">
      <w:pPr>
        <w:pStyle w:val="BodyText"/>
        <w:numPr>
          <w:ilvl w:val="0"/>
          <w:numId w:val="5"/>
        </w:numPr>
      </w:pPr>
      <w:r>
        <w:t>Deliverables</w:t>
      </w:r>
    </w:p>
    <w:p w14:paraId="4CA2CE04" w14:textId="77777777" w:rsidR="0054232B" w:rsidRDefault="0054232B" w:rsidP="00BA1D4D">
      <w:pPr>
        <w:pStyle w:val="BodyText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840"/>
        <w:gridCol w:w="2034"/>
      </w:tblGrid>
      <w:tr w:rsidR="0054232B" w:rsidRPr="003C2338" w14:paraId="4CA2CE08" w14:textId="77777777" w:rsidTr="003C2338">
        <w:tc>
          <w:tcPr>
            <w:tcW w:w="1278" w:type="dxa"/>
            <w:shd w:val="clear" w:color="auto" w:fill="DBE5F1"/>
          </w:tcPr>
          <w:p w14:paraId="4CA2CE05" w14:textId="77777777" w:rsidR="0054232B" w:rsidRPr="005E4300" w:rsidRDefault="0054232B" w:rsidP="008C0350">
            <w:pPr>
              <w:rPr>
                <w:rFonts w:ascii="Arial" w:hAnsi="Arial" w:cs="Arial"/>
                <w:b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14:paraId="4CA2CE06" w14:textId="77777777" w:rsidR="0054232B" w:rsidRPr="005E4300" w:rsidRDefault="0054232B" w:rsidP="008C0350">
            <w:pPr>
              <w:rPr>
                <w:rFonts w:ascii="Arial" w:hAnsi="Arial" w:cs="Arial"/>
                <w:b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14:paraId="4CA2CE07" w14:textId="77777777" w:rsidR="0054232B" w:rsidRPr="005E4300" w:rsidRDefault="0054232B" w:rsidP="008C0350">
            <w:pPr>
              <w:rPr>
                <w:rFonts w:ascii="Arial" w:hAnsi="Arial" w:cs="Arial"/>
                <w:b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54232B" w:rsidRPr="003C2338" w14:paraId="4CA2CE0C" w14:textId="77777777" w:rsidTr="00525CE7">
        <w:tc>
          <w:tcPr>
            <w:tcW w:w="1278" w:type="dxa"/>
          </w:tcPr>
          <w:p w14:paraId="4CA2CE09" w14:textId="77777777" w:rsidR="0054232B" w:rsidRPr="005E4300" w:rsidRDefault="0054232B" w:rsidP="008C0350">
            <w:pPr>
              <w:rPr>
                <w:rFonts w:ascii="Arial" w:hAnsi="Arial" w:cs="Arial"/>
                <w:b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Part A</w:t>
            </w:r>
          </w:p>
        </w:tc>
        <w:tc>
          <w:tcPr>
            <w:tcW w:w="6840" w:type="dxa"/>
          </w:tcPr>
          <w:p w14:paraId="4CA2CE0A" w14:textId="77777777" w:rsidR="0054232B" w:rsidRPr="005E4300" w:rsidRDefault="0054232B" w:rsidP="005E4300">
            <w:p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Cs/>
              </w:rPr>
              <w:t>Step 5</w:t>
            </w:r>
            <w:r w:rsidR="005E4300">
              <w:rPr>
                <w:rFonts w:ascii="Arial" w:hAnsi="Arial" w:cs="Arial"/>
                <w:bCs/>
              </w:rPr>
              <w:t>:</w:t>
            </w:r>
            <w:r w:rsidRPr="005E4300">
              <w:rPr>
                <w:rFonts w:ascii="Arial" w:hAnsi="Arial" w:cs="Arial"/>
                <w:bCs/>
              </w:rPr>
              <w:t xml:space="preserve"> Program Listing and Output</w:t>
            </w:r>
          </w:p>
        </w:tc>
        <w:tc>
          <w:tcPr>
            <w:tcW w:w="2034" w:type="dxa"/>
          </w:tcPr>
          <w:p w14:paraId="4CA2CE0B" w14:textId="77777777" w:rsidR="0054232B" w:rsidRPr="005E4300" w:rsidRDefault="0054232B" w:rsidP="008C0350">
            <w:pPr>
              <w:rPr>
                <w:rFonts w:ascii="Arial" w:hAnsi="Arial" w:cs="Arial"/>
                <w:b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20</w:t>
            </w:r>
          </w:p>
        </w:tc>
      </w:tr>
      <w:tr w:rsidR="0054232B" w:rsidRPr="003C2338" w14:paraId="4CA2CE10" w14:textId="77777777" w:rsidTr="00525CE7">
        <w:tc>
          <w:tcPr>
            <w:tcW w:w="1278" w:type="dxa"/>
          </w:tcPr>
          <w:p w14:paraId="4CA2CE0D" w14:textId="77777777" w:rsidR="0054232B" w:rsidRPr="005E4300" w:rsidRDefault="0054232B" w:rsidP="008C0350">
            <w:pPr>
              <w:rPr>
                <w:rFonts w:ascii="Arial" w:hAnsi="Arial" w:cs="Arial"/>
                <w:b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Part B</w:t>
            </w:r>
          </w:p>
        </w:tc>
        <w:tc>
          <w:tcPr>
            <w:tcW w:w="6840" w:type="dxa"/>
          </w:tcPr>
          <w:p w14:paraId="4CA2CE0E" w14:textId="77777777" w:rsidR="0054232B" w:rsidRPr="005E4300" w:rsidRDefault="005E4300" w:rsidP="001543D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Step 5:</w:t>
            </w:r>
            <w:r w:rsidR="0054232B" w:rsidRPr="005E4300">
              <w:rPr>
                <w:rFonts w:ascii="Arial" w:hAnsi="Arial" w:cs="Arial"/>
                <w:bCs/>
              </w:rPr>
              <w:t xml:space="preserve"> Program Listing and Output</w:t>
            </w:r>
          </w:p>
        </w:tc>
        <w:tc>
          <w:tcPr>
            <w:tcW w:w="2034" w:type="dxa"/>
          </w:tcPr>
          <w:p w14:paraId="4CA2CE0F" w14:textId="77777777" w:rsidR="0054232B" w:rsidRPr="005E4300" w:rsidRDefault="0054232B" w:rsidP="001543D4">
            <w:pPr>
              <w:rPr>
                <w:rFonts w:ascii="Arial" w:hAnsi="Arial" w:cs="Arial"/>
                <w:b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25</w:t>
            </w:r>
          </w:p>
        </w:tc>
      </w:tr>
    </w:tbl>
    <w:p w14:paraId="4CA2CE11" w14:textId="77777777" w:rsidR="0054232B" w:rsidRDefault="0054232B" w:rsidP="00E477CB"/>
    <w:p w14:paraId="4CA2CE12" w14:textId="77777777" w:rsidR="0054232B" w:rsidRDefault="0054232B" w:rsidP="00E477CB"/>
    <w:p w14:paraId="4CA2CE13" w14:textId="77777777" w:rsidR="0054232B" w:rsidRDefault="0054232B" w:rsidP="00E477CB"/>
    <w:p w14:paraId="4CA2CE14" w14:textId="77777777" w:rsidR="0054232B" w:rsidRDefault="005E4300" w:rsidP="00BC132D">
      <w:pPr>
        <w:pStyle w:val="BodyText"/>
        <w:numPr>
          <w:ilvl w:val="0"/>
          <w:numId w:val="5"/>
        </w:numPr>
      </w:pPr>
      <w:r>
        <w:t>Lab Steps</w:t>
      </w:r>
    </w:p>
    <w:p w14:paraId="4CA2CE15" w14:textId="77777777" w:rsidR="0054232B" w:rsidRDefault="0054232B" w:rsidP="00442C82">
      <w:pPr>
        <w:pStyle w:val="BodyText"/>
        <w:ind w:left="360"/>
      </w:pPr>
    </w:p>
    <w:p w14:paraId="4CA2CE16" w14:textId="77777777" w:rsidR="0054232B" w:rsidRDefault="0054232B" w:rsidP="00442C82">
      <w:pPr>
        <w:pStyle w:val="BodyText"/>
      </w:pPr>
      <w:r>
        <w:t>Preparation:</w:t>
      </w:r>
    </w:p>
    <w:p w14:paraId="4CA2CE17" w14:textId="77777777" w:rsidR="0054232B" w:rsidRPr="005E4300" w:rsidRDefault="0054232B" w:rsidP="00442C82">
      <w:pPr>
        <w:rPr>
          <w:rFonts w:ascii="Arial" w:hAnsi="Arial" w:cs="Arial"/>
          <w:bCs/>
          <w:sz w:val="22"/>
          <w:szCs w:val="22"/>
        </w:rPr>
      </w:pPr>
      <w:r w:rsidRPr="005E4300">
        <w:rPr>
          <w:rFonts w:ascii="Arial" w:hAnsi="Arial" w:cs="Arial"/>
          <w:bCs/>
          <w:sz w:val="22"/>
          <w:szCs w:val="22"/>
        </w:rPr>
        <w:t xml:space="preserve">If you are using the Citrix remote lab, follow </w:t>
      </w:r>
      <w:r w:rsidR="00886D16">
        <w:rPr>
          <w:rFonts w:ascii="Arial" w:hAnsi="Arial" w:cs="Arial"/>
          <w:bCs/>
          <w:sz w:val="22"/>
          <w:szCs w:val="22"/>
        </w:rPr>
        <w:t>the login instructions located o</w:t>
      </w:r>
      <w:r w:rsidRPr="005E4300">
        <w:rPr>
          <w:rFonts w:ascii="Arial" w:hAnsi="Arial" w:cs="Arial"/>
          <w:bCs/>
          <w:sz w:val="22"/>
          <w:szCs w:val="22"/>
        </w:rPr>
        <w:t>n the iLab tab in Course Home.</w:t>
      </w:r>
    </w:p>
    <w:p w14:paraId="4CA2CE18" w14:textId="77777777" w:rsidR="005E4300" w:rsidRPr="005E4300" w:rsidRDefault="005E4300" w:rsidP="00442C82">
      <w:pPr>
        <w:rPr>
          <w:rFonts w:ascii="Arial" w:hAnsi="Arial" w:cs="Arial"/>
          <w:bCs/>
          <w:sz w:val="22"/>
          <w:szCs w:val="22"/>
        </w:rPr>
      </w:pPr>
    </w:p>
    <w:p w14:paraId="4CA2CE19" w14:textId="5C5DE3C8" w:rsidR="0054232B" w:rsidRPr="005E4300" w:rsidRDefault="004743AB" w:rsidP="00442C8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Locate the Visual Studio 20</w:t>
      </w:r>
      <w:r w:rsidR="00621117">
        <w:rPr>
          <w:rFonts w:ascii="Arial" w:hAnsi="Arial" w:cs="Arial"/>
          <w:bCs/>
          <w:sz w:val="22"/>
          <w:szCs w:val="22"/>
        </w:rPr>
        <w:t>10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 xml:space="preserve"> i</w:t>
      </w:r>
      <w:r w:rsidR="0054232B" w:rsidRPr="005E4300">
        <w:rPr>
          <w:rFonts w:ascii="Arial" w:hAnsi="Arial" w:cs="Arial"/>
          <w:bCs/>
          <w:sz w:val="22"/>
          <w:szCs w:val="22"/>
        </w:rPr>
        <w:t xml:space="preserve">con and </w:t>
      </w:r>
      <w:r>
        <w:rPr>
          <w:rFonts w:ascii="Arial" w:hAnsi="Arial" w:cs="Arial"/>
          <w:bCs/>
          <w:sz w:val="22"/>
          <w:szCs w:val="22"/>
        </w:rPr>
        <w:t>l</w:t>
      </w:r>
      <w:r w:rsidR="0054232B" w:rsidRPr="005E4300">
        <w:rPr>
          <w:rFonts w:ascii="Arial" w:hAnsi="Arial" w:cs="Arial"/>
          <w:bCs/>
          <w:sz w:val="22"/>
          <w:szCs w:val="22"/>
        </w:rPr>
        <w:t>aunch the application.</w:t>
      </w:r>
    </w:p>
    <w:p w14:paraId="4CA2CE1A" w14:textId="77777777" w:rsidR="0054232B" w:rsidRPr="00442C82" w:rsidRDefault="0054232B" w:rsidP="00442C82">
      <w:pPr>
        <w:rPr>
          <w:rFonts w:ascii="Arial" w:hAnsi="Arial" w:cs="Arial"/>
          <w:bCs/>
        </w:rPr>
      </w:pPr>
    </w:p>
    <w:p w14:paraId="4CA2CE1B" w14:textId="77777777" w:rsidR="0054232B" w:rsidRDefault="0054232B" w:rsidP="00442C82">
      <w:pPr>
        <w:pStyle w:val="BodyText"/>
      </w:pPr>
      <w:r>
        <w:t>Lab:</w:t>
      </w:r>
    </w:p>
    <w:p w14:paraId="4CA2CE1C" w14:textId="77777777" w:rsidR="0054232B" w:rsidRDefault="005423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54232B" w:rsidRPr="00954E74" w14:paraId="4CA2CE1E" w14:textId="77777777" w:rsidTr="00442C82">
        <w:tc>
          <w:tcPr>
            <w:tcW w:w="10098" w:type="dxa"/>
            <w:shd w:val="clear" w:color="auto" w:fill="B7E4FF"/>
          </w:tcPr>
          <w:p w14:paraId="4CA2CE1D" w14:textId="77777777" w:rsidR="0054232B" w:rsidRPr="005E4300" w:rsidRDefault="0054232B" w:rsidP="00525CE7">
            <w:p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Part A: Video Game Player Program</w:t>
            </w:r>
          </w:p>
        </w:tc>
      </w:tr>
      <w:tr w:rsidR="0054232B" w:rsidRPr="00954E74" w14:paraId="4CA2CE20" w14:textId="77777777" w:rsidTr="00442C82">
        <w:tc>
          <w:tcPr>
            <w:tcW w:w="10098" w:type="dxa"/>
            <w:shd w:val="clear" w:color="auto" w:fill="B7E4FF"/>
          </w:tcPr>
          <w:p w14:paraId="4CA2CE1F" w14:textId="77777777" w:rsidR="0054232B" w:rsidRPr="005E4300" w:rsidRDefault="0054232B" w:rsidP="00525CE7">
            <w:p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 xml:space="preserve">Step 1: </w:t>
            </w:r>
            <w:r w:rsidRPr="005E4300">
              <w:rPr>
                <w:rFonts w:ascii="Arial" w:hAnsi="Arial" w:cs="Arial"/>
                <w:bCs/>
              </w:rPr>
              <w:t>Requirements</w:t>
            </w:r>
          </w:p>
        </w:tc>
      </w:tr>
      <w:tr w:rsidR="0054232B" w:rsidRPr="00954E74" w14:paraId="4CA2CE46" w14:textId="77777777" w:rsidTr="00442C82">
        <w:trPr>
          <w:trHeight w:val="602"/>
        </w:trPr>
        <w:tc>
          <w:tcPr>
            <w:tcW w:w="10098" w:type="dxa"/>
          </w:tcPr>
          <w:p w14:paraId="4CA2CE21" w14:textId="77777777" w:rsidR="0054232B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lastRenderedPageBreak/>
              <w:t>Writ</w:t>
            </w:r>
            <w:r>
              <w:rPr>
                <w:rFonts w:ascii="Arial" w:hAnsi="Arial" w:cs="Arial"/>
                <w:sz w:val="22"/>
                <w:szCs w:val="22"/>
              </w:rPr>
              <w:t>e a program to do the following:</w:t>
            </w:r>
          </w:p>
          <w:p w14:paraId="4CA2CE22" w14:textId="77777777" w:rsidR="0054232B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CA2CE23" w14:textId="77777777" w:rsidR="0054232B" w:rsidRPr="00886D16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>In main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 declare a </w:t>
            </w:r>
            <w:r w:rsidRPr="00886D16">
              <w:rPr>
                <w:rFonts w:ascii="Arial" w:hAnsi="Arial" w:cs="Arial"/>
                <w:i/>
                <w:sz w:val="22"/>
                <w:szCs w:val="22"/>
              </w:rPr>
              <w:t>PlayerName Array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 and a </w:t>
            </w:r>
            <w:r w:rsidRPr="00886D16">
              <w:rPr>
                <w:rFonts w:ascii="Arial" w:hAnsi="Arial" w:cs="Arial"/>
                <w:i/>
                <w:sz w:val="22"/>
                <w:szCs w:val="22"/>
              </w:rPr>
              <w:t>Score Array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. Declare the size of the arrays to be 100. 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 w:rsidRPr="00886D16">
              <w:rPr>
                <w:rFonts w:ascii="Arial" w:hAnsi="Arial" w:cs="Arial"/>
                <w:i/>
                <w:sz w:val="22"/>
                <w:szCs w:val="22"/>
              </w:rPr>
              <w:t>InputData function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input the player name and score into the arrays for an </w:t>
            </w:r>
            <w:r w:rsidRPr="00886D16">
              <w:rPr>
                <w:rFonts w:ascii="Arial" w:hAnsi="Arial" w:cs="Arial"/>
                <w:sz w:val="22"/>
                <w:szCs w:val="22"/>
              </w:rPr>
              <w:t xml:space="preserve">unknown number of players up to 100.  </w:t>
            </w:r>
          </w:p>
          <w:p w14:paraId="4CA2CE24" w14:textId="77777777" w:rsidR="0054232B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CA2CE25" w14:textId="77777777" w:rsidR="0054232B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In </w:t>
            </w:r>
            <w:r w:rsidRPr="00886D16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886D16">
              <w:rPr>
                <w:rFonts w:ascii="Arial" w:hAnsi="Arial" w:cs="Arial"/>
                <w:i/>
                <w:sz w:val="22"/>
                <w:szCs w:val="22"/>
              </w:rPr>
              <w:t>DisplayPlayerData function</w:t>
            </w:r>
            <w:r w:rsidR="00886D16" w:rsidRPr="00886D16">
              <w:rPr>
                <w:rFonts w:ascii="Arial" w:hAnsi="Arial" w:cs="Arial"/>
                <w:sz w:val="22"/>
                <w:szCs w:val="22"/>
              </w:rPr>
              <w:t>,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 display the name and score of each player.  </w:t>
            </w:r>
          </w:p>
          <w:p w14:paraId="4CA2CE26" w14:textId="77777777" w:rsidR="0054232B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CA2CE27" w14:textId="77777777" w:rsidR="0054232B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 w:rsidRPr="00886D16">
              <w:rPr>
                <w:rFonts w:ascii="Arial" w:hAnsi="Arial" w:cs="Arial"/>
                <w:i/>
                <w:sz w:val="22"/>
                <w:szCs w:val="22"/>
              </w:rPr>
              <w:t>CalculateAverageScore function</w:t>
            </w:r>
            <w:r w:rsidR="00886D16" w:rsidRPr="00886D16">
              <w:rPr>
                <w:rFonts w:ascii="Arial" w:hAnsi="Arial" w:cs="Arial"/>
                <w:sz w:val="22"/>
                <w:szCs w:val="22"/>
              </w:rPr>
              <w:t>,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 calculate the average score and return it by value.  </w:t>
            </w:r>
          </w:p>
          <w:p w14:paraId="4CA2CE28" w14:textId="77777777" w:rsidR="0054232B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CA2CE29" w14:textId="77777777" w:rsidR="0054232B" w:rsidRPr="00442C82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 w:rsidRPr="00886D16">
              <w:rPr>
                <w:rFonts w:ascii="Arial" w:hAnsi="Arial" w:cs="Arial"/>
                <w:i/>
                <w:sz w:val="22"/>
                <w:szCs w:val="22"/>
              </w:rPr>
              <w:t>DisplayBelowAverage function</w:t>
            </w:r>
            <w:r w:rsidR="00886D16" w:rsidRPr="00886D16">
              <w:rPr>
                <w:rFonts w:ascii="Arial" w:hAnsi="Arial" w:cs="Arial"/>
                <w:sz w:val="22"/>
                <w:szCs w:val="22"/>
              </w:rPr>
              <w:t>,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 dis</w:t>
            </w:r>
            <w:r w:rsidR="00886D16">
              <w:rPr>
                <w:rFonts w:ascii="Arial" w:hAnsi="Arial" w:cs="Arial"/>
                <w:sz w:val="22"/>
                <w:szCs w:val="22"/>
              </w:rPr>
              <w:t xml:space="preserve">play the name and </w:t>
            </w:r>
            <w:r w:rsidRPr="00442C82">
              <w:rPr>
                <w:rFonts w:ascii="Arial" w:hAnsi="Arial" w:cs="Arial"/>
                <w:sz w:val="22"/>
                <w:szCs w:val="22"/>
              </w:rPr>
              <w:t>score for any player who scored be</w:t>
            </w:r>
            <w:r w:rsidR="00886D16">
              <w:rPr>
                <w:rFonts w:ascii="Arial" w:hAnsi="Arial" w:cs="Arial"/>
                <w:sz w:val="22"/>
                <w:szCs w:val="22"/>
              </w:rPr>
              <w:t>low the average.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 Do not use global variables.</w:t>
            </w:r>
          </w:p>
          <w:p w14:paraId="4CA2CE2A" w14:textId="77777777" w:rsidR="0054232B" w:rsidRPr="00442C82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CA2CE2B" w14:textId="77777777" w:rsidR="0054232B" w:rsidRPr="00886D16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6D16">
              <w:rPr>
                <w:rFonts w:ascii="Arial" w:hAnsi="Arial" w:cs="Arial"/>
                <w:sz w:val="22"/>
                <w:szCs w:val="22"/>
              </w:rPr>
              <w:t>Output from Program:</w:t>
            </w:r>
          </w:p>
          <w:p w14:paraId="4CA2CE2C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CA2CE2D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Player Name (Q to quit): Bob</w:t>
            </w:r>
          </w:p>
          <w:p w14:paraId="4CA2CE2E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score for Bob: 3245</w:t>
            </w:r>
          </w:p>
          <w:p w14:paraId="4CA2CE2F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Player Name (Q to quit): Sue</w:t>
            </w:r>
          </w:p>
          <w:p w14:paraId="4CA2CE30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score for Sue: 1098</w:t>
            </w:r>
          </w:p>
          <w:p w14:paraId="4CA2CE31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Player Name (Q to quit): Dave</w:t>
            </w:r>
          </w:p>
          <w:p w14:paraId="4CA2CE32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score for Dave: 8219</w:t>
            </w:r>
          </w:p>
          <w:p w14:paraId="4CA2CE33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Player Name (Q to quit): Pat</w:t>
            </w:r>
          </w:p>
          <w:p w14:paraId="4CA2CE34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score for Pat: 3217</w:t>
            </w:r>
          </w:p>
          <w:p w14:paraId="4CA2CE35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Enter Player Name (Q to quit): Q</w:t>
            </w:r>
          </w:p>
          <w:p w14:paraId="4CA2CE36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</w:p>
          <w:p w14:paraId="4CA2CE37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 xml:space="preserve">  Name   Score</w:t>
            </w:r>
          </w:p>
          <w:p w14:paraId="4CA2CE38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Bob        3245</w:t>
            </w:r>
          </w:p>
          <w:p w14:paraId="4CA2CE39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Sue        1098</w:t>
            </w:r>
          </w:p>
          <w:p w14:paraId="4CA2CE3A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Dave       8219</w:t>
            </w:r>
          </w:p>
          <w:p w14:paraId="4CA2CE3B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Pat        3217</w:t>
            </w:r>
          </w:p>
          <w:p w14:paraId="4CA2CE3C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</w:p>
          <w:p w14:paraId="4CA2CE3D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Average Score: 3944.75</w:t>
            </w:r>
          </w:p>
          <w:p w14:paraId="4CA2CE3E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</w:p>
          <w:p w14:paraId="4CA2CE3F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Players who scored below average</w:t>
            </w:r>
          </w:p>
          <w:p w14:paraId="4CA2CE40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 xml:space="preserve">  Name    Score</w:t>
            </w:r>
          </w:p>
          <w:p w14:paraId="4CA2CE41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Bob        3245</w:t>
            </w:r>
          </w:p>
          <w:p w14:paraId="4CA2CE42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Sue        1098</w:t>
            </w:r>
          </w:p>
          <w:p w14:paraId="4CA2CE43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Pat        3217</w:t>
            </w:r>
          </w:p>
          <w:p w14:paraId="4CA2CE44" w14:textId="77777777" w:rsidR="0054232B" w:rsidRPr="005E4300" w:rsidRDefault="0054232B" w:rsidP="00AB7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</w:rPr>
            </w:pPr>
            <w:r w:rsidRPr="005E4300">
              <w:rPr>
                <w:rFonts w:ascii="Courier New" w:hAnsi="Courier New" w:cs="Courier New"/>
                <w:b/>
                <w:sz w:val="20"/>
              </w:rPr>
              <w:t>Press any key to continue . . .</w:t>
            </w:r>
          </w:p>
          <w:p w14:paraId="4CA2CE45" w14:textId="77777777" w:rsidR="0054232B" w:rsidRPr="00182700" w:rsidRDefault="0054232B" w:rsidP="00525CE7">
            <w:pPr>
              <w:ind w:left="360"/>
              <w:rPr>
                <w:rFonts w:ascii="Arial" w:hAnsi="Arial" w:cs="Arial"/>
              </w:rPr>
            </w:pPr>
          </w:p>
        </w:tc>
      </w:tr>
      <w:tr w:rsidR="0054232B" w:rsidRPr="00954E74" w14:paraId="4CA2CE48" w14:textId="77777777" w:rsidTr="00442C82">
        <w:tc>
          <w:tcPr>
            <w:tcW w:w="10098" w:type="dxa"/>
            <w:shd w:val="clear" w:color="auto" w:fill="B7E4FF"/>
          </w:tcPr>
          <w:p w14:paraId="4CA2CE47" w14:textId="77777777" w:rsidR="0054232B" w:rsidRPr="00954E74" w:rsidRDefault="0054232B" w:rsidP="00EF5990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2: </w:t>
            </w:r>
            <w:r w:rsidRPr="005E4300">
              <w:rPr>
                <w:rFonts w:ascii="Arial" w:hAnsi="Arial" w:cs="Arial"/>
                <w:bCs/>
              </w:rPr>
              <w:t>Processing Logic</w:t>
            </w:r>
          </w:p>
        </w:tc>
      </w:tr>
      <w:tr w:rsidR="0054232B" w:rsidRPr="00954E74" w14:paraId="4CA2CE66" w14:textId="77777777" w:rsidTr="00442C82">
        <w:trPr>
          <w:trHeight w:val="602"/>
        </w:trPr>
        <w:tc>
          <w:tcPr>
            <w:tcW w:w="10098" w:type="dxa"/>
          </w:tcPr>
          <w:p w14:paraId="4CA2CE49" w14:textId="77777777" w:rsidR="0054232B" w:rsidRPr="005E4300" w:rsidRDefault="005E4300" w:rsidP="00A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Using the pseudo</w:t>
            </w:r>
            <w:r w:rsidR="0054232B" w:rsidRPr="005E4300">
              <w:rPr>
                <w:rFonts w:ascii="Arial" w:hAnsi="Arial" w:cs="Arial"/>
                <w:sz w:val="22"/>
                <w:szCs w:val="22"/>
              </w:rPr>
              <w:t>code below, write the code that will meet the requirements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CA2CE4A" w14:textId="77777777" w:rsidR="0054232B" w:rsidRPr="00442C82" w:rsidRDefault="0054232B" w:rsidP="00192395">
            <w:pPr>
              <w:rPr>
                <w:rFonts w:ascii="Arial" w:hAnsi="Arial" w:cs="Arial"/>
              </w:rPr>
            </w:pPr>
          </w:p>
          <w:p w14:paraId="4CA2CE4B" w14:textId="77777777" w:rsidR="0054232B" w:rsidRPr="00442C82" w:rsidRDefault="0054232B" w:rsidP="00192395">
            <w:pPr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</w:p>
          <w:p w14:paraId="4CA2CE4C" w14:textId="77777777" w:rsidR="0054232B" w:rsidRPr="00442C82" w:rsidRDefault="0054232B" w:rsidP="00192395">
            <w:pPr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   Declare the player name and score arrays, number of players,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42C82">
              <w:rPr>
                <w:rFonts w:ascii="Arial" w:hAnsi="Arial" w:cs="Arial"/>
                <w:sz w:val="22"/>
                <w:szCs w:val="22"/>
              </w:rPr>
              <w:t>and average score.</w:t>
            </w:r>
          </w:p>
          <w:p w14:paraId="4CA2CE4D" w14:textId="77777777" w:rsidR="0054232B" w:rsidRPr="00442C82" w:rsidRDefault="0054232B" w:rsidP="00192395">
            <w:pPr>
              <w:rPr>
                <w:rFonts w:ascii="Arial" w:hAnsi="Arial" w:cs="Arial"/>
              </w:rPr>
            </w:pPr>
          </w:p>
          <w:p w14:paraId="4CA2CE4E" w14:textId="77777777" w:rsidR="0054232B" w:rsidRPr="00442C82" w:rsidRDefault="0054232B" w:rsidP="00192395">
            <w:pPr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   Call the InputData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</w:p>
          <w:p w14:paraId="4CA2CE4F" w14:textId="77777777" w:rsidR="0054232B" w:rsidRPr="00442C82" w:rsidRDefault="0054232B" w:rsidP="00192395">
            <w:pPr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   Call the DisplayPlayerData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</w:p>
          <w:p w14:paraId="4CA2CE50" w14:textId="77777777" w:rsidR="0054232B" w:rsidRPr="00442C82" w:rsidRDefault="0054232B" w:rsidP="00192395">
            <w:pPr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   Call the CalculateAverageScore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  <w:r w:rsidRPr="00442C82">
              <w:rPr>
                <w:rFonts w:ascii="Arial" w:hAnsi="Arial" w:cs="Arial"/>
                <w:sz w:val="22"/>
                <w:szCs w:val="22"/>
              </w:rPr>
              <w:t xml:space="preserve"> and assign the returned value in average score</w:t>
            </w:r>
          </w:p>
          <w:p w14:paraId="4CA2CE51" w14:textId="77777777" w:rsidR="0054232B" w:rsidRPr="00442C82" w:rsidRDefault="0054232B" w:rsidP="00192395">
            <w:pPr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   Call the DisplayBelowAverage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</w:p>
          <w:p w14:paraId="4CA2CE52" w14:textId="77777777" w:rsidR="0054232B" w:rsidRPr="00442C82" w:rsidRDefault="0054232B" w:rsidP="00192395">
            <w:pPr>
              <w:rPr>
                <w:rFonts w:ascii="Arial" w:hAnsi="Arial" w:cs="Arial"/>
              </w:rPr>
            </w:pPr>
          </w:p>
          <w:p w14:paraId="4CA2CE53" w14:textId="77777777" w:rsidR="0054232B" w:rsidRPr="00442C82" w:rsidRDefault="0054232B" w:rsidP="00192395">
            <w:pPr>
              <w:rPr>
                <w:rFonts w:ascii="Arial" w:hAnsi="Arial" w:cs="Arial"/>
              </w:rPr>
            </w:pPr>
            <w:r w:rsidRPr="00442C82">
              <w:rPr>
                <w:rFonts w:ascii="Arial" w:hAnsi="Arial" w:cs="Arial"/>
                <w:sz w:val="22"/>
                <w:szCs w:val="22"/>
              </w:rPr>
              <w:t xml:space="preserve">InputData </w:t>
            </w:r>
            <w:r>
              <w:rPr>
                <w:rFonts w:ascii="Arial" w:hAnsi="Arial" w:cs="Arial"/>
                <w:sz w:val="22"/>
                <w:szCs w:val="22"/>
              </w:rPr>
              <w:t>function</w:t>
            </w:r>
          </w:p>
          <w:p w14:paraId="4CA2CE54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While the number of players is less than the length of the array</w:t>
            </w:r>
          </w:p>
          <w:p w14:paraId="4CA2CE55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    Prompt for the player's name</w:t>
            </w:r>
          </w:p>
          <w:p w14:paraId="4CA2CE56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    If the user entered Q, break out of the loop</w:t>
            </w:r>
          </w:p>
          <w:p w14:paraId="4CA2CE57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    Prompt the user for the player's score</w:t>
            </w:r>
          </w:p>
          <w:p w14:paraId="4CA2CE58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    Add 1 to the number of players</w:t>
            </w:r>
          </w:p>
          <w:p w14:paraId="4CA2CE59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End-While</w:t>
            </w:r>
          </w:p>
          <w:p w14:paraId="4CA2CE5A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</w:p>
          <w:p w14:paraId="4CA2CE5B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DisplayPlayerData </w:t>
            </w: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t>function</w:t>
            </w:r>
          </w:p>
          <w:p w14:paraId="4CA2CE5C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Display the name and score of each player</w:t>
            </w:r>
          </w:p>
          <w:p w14:paraId="4CA2CE5D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</w:p>
          <w:p w14:paraId="4CA2CE5E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CalculateAverageScore </w:t>
            </w: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t>function</w:t>
            </w:r>
          </w:p>
          <w:p w14:paraId="4CA2CE5F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Add up the scores and divide by the number of scores to calculate the average score</w:t>
            </w:r>
          </w:p>
          <w:p w14:paraId="4CA2CE60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Display the average score</w:t>
            </w:r>
          </w:p>
          <w:p w14:paraId="4CA2CE61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Return the average score to main</w:t>
            </w:r>
          </w:p>
          <w:p w14:paraId="4CA2CE62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</w:p>
          <w:p w14:paraId="4CA2CE63" w14:textId="77777777" w:rsidR="0054232B" w:rsidRPr="00442C82" w:rsidRDefault="0054232B" w:rsidP="005661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noProof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DisplayBelowAverage </w:t>
            </w: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t>function</w:t>
            </w:r>
          </w:p>
          <w:p w14:paraId="4CA2CE64" w14:textId="77777777" w:rsidR="0054232B" w:rsidRPr="00ED2D92" w:rsidRDefault="0054232B" w:rsidP="0056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 w:rsidRPr="00442C82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Display the names and scores of all players who scored below the average score</w:t>
            </w:r>
          </w:p>
          <w:p w14:paraId="4CA2CE65" w14:textId="77777777" w:rsidR="0054232B" w:rsidRPr="005C1EFB" w:rsidRDefault="0054232B" w:rsidP="005661D5">
            <w:pPr>
              <w:rPr>
                <w:rFonts w:ascii="Arial" w:hAnsi="Arial" w:cs="Arial"/>
              </w:rPr>
            </w:pPr>
          </w:p>
        </w:tc>
      </w:tr>
      <w:tr w:rsidR="0054232B" w:rsidRPr="00954E74" w14:paraId="4CA2CE68" w14:textId="77777777" w:rsidTr="00442C82">
        <w:tc>
          <w:tcPr>
            <w:tcW w:w="10098" w:type="dxa"/>
            <w:shd w:val="clear" w:color="auto" w:fill="B7E4FF"/>
          </w:tcPr>
          <w:p w14:paraId="4CA2CE67" w14:textId="77777777" w:rsidR="0054232B" w:rsidRPr="00954E74" w:rsidRDefault="0054232B" w:rsidP="005E4300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="005E4300">
              <w:rPr>
                <w:rFonts w:ascii="Arial" w:hAnsi="Arial" w:cs="Arial"/>
                <w:bCs/>
              </w:rPr>
              <w:t>Create a N</w:t>
            </w:r>
            <w:r w:rsidRPr="005E4300">
              <w:rPr>
                <w:rFonts w:ascii="Arial" w:hAnsi="Arial" w:cs="Arial"/>
                <w:bCs/>
              </w:rPr>
              <w:t xml:space="preserve">ew </w:t>
            </w:r>
            <w:r w:rsidR="005E4300">
              <w:rPr>
                <w:rFonts w:ascii="Arial" w:hAnsi="Arial" w:cs="Arial"/>
                <w:bCs/>
              </w:rPr>
              <w:t>P</w:t>
            </w:r>
            <w:r w:rsidRPr="005E4300">
              <w:rPr>
                <w:rFonts w:ascii="Arial" w:hAnsi="Arial" w:cs="Arial"/>
                <w:bCs/>
              </w:rPr>
              <w:t>roject</w:t>
            </w:r>
          </w:p>
        </w:tc>
      </w:tr>
      <w:tr w:rsidR="0054232B" w:rsidRPr="00954E74" w14:paraId="4CA2CE6B" w14:textId="77777777" w:rsidTr="00442C82">
        <w:trPr>
          <w:trHeight w:val="602"/>
        </w:trPr>
        <w:tc>
          <w:tcPr>
            <w:tcW w:w="10098" w:type="dxa"/>
          </w:tcPr>
          <w:p w14:paraId="4CA2CE69" w14:textId="77777777" w:rsidR="0054232B" w:rsidRDefault="0054232B" w:rsidP="00E21A6C">
            <w:pPr>
              <w:rPr>
                <w:rFonts w:ascii="Arial" w:hAnsi="Arial" w:cs="Arial"/>
              </w:rPr>
            </w:pPr>
            <w:r w:rsidRPr="005E4300">
              <w:rPr>
                <w:rFonts w:ascii="Arial" w:hAnsi="Arial" w:cs="Arial"/>
                <w:sz w:val="22"/>
                <w:szCs w:val="22"/>
              </w:rPr>
              <w:t>Create a new project and name it LAB5A. Write your code using the Processing Logic in Part A</w:t>
            </w:r>
            <w:r w:rsidR="00DD7622">
              <w:rPr>
                <w:rFonts w:ascii="Arial" w:hAnsi="Arial" w:cs="Arial"/>
                <w:sz w:val="22"/>
                <w:szCs w:val="22"/>
              </w:rPr>
              <w:t xml:space="preserve">, Step 2. </w:t>
            </w:r>
            <w:r w:rsidRPr="005E4300">
              <w:rPr>
                <w:rFonts w:ascii="Arial" w:hAnsi="Arial" w:cs="Arial"/>
                <w:sz w:val="22"/>
                <w:szCs w:val="22"/>
              </w:rPr>
              <w:t>Make sure you save your program.</w:t>
            </w:r>
          </w:p>
          <w:p w14:paraId="4CA2CE6A" w14:textId="77777777" w:rsidR="00DD7622" w:rsidRPr="009A6A71" w:rsidRDefault="00DD7622" w:rsidP="00E21A6C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54232B" w:rsidRPr="00954E74" w14:paraId="4CA2CE6D" w14:textId="77777777" w:rsidTr="00442C82">
        <w:tc>
          <w:tcPr>
            <w:tcW w:w="10098" w:type="dxa"/>
            <w:shd w:val="clear" w:color="auto" w:fill="B7E4FF"/>
          </w:tcPr>
          <w:p w14:paraId="4CA2CE6C" w14:textId="77777777" w:rsidR="0054232B" w:rsidRPr="00954E74" w:rsidRDefault="0054232B" w:rsidP="00176337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4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5E4300">
              <w:rPr>
                <w:rFonts w:ascii="Arial" w:hAnsi="Arial" w:cs="Arial"/>
                <w:bCs/>
              </w:rPr>
              <w:t>Compile and Execute</w:t>
            </w:r>
          </w:p>
        </w:tc>
      </w:tr>
      <w:tr w:rsidR="0054232B" w:rsidRPr="00954E74" w14:paraId="4CA2CE72" w14:textId="77777777" w:rsidTr="00442C82">
        <w:trPr>
          <w:trHeight w:val="602"/>
        </w:trPr>
        <w:tc>
          <w:tcPr>
            <w:tcW w:w="10098" w:type="dxa"/>
          </w:tcPr>
          <w:p w14:paraId="4CA2CE6E" w14:textId="77777777" w:rsidR="0054232B" w:rsidRPr="005E4300" w:rsidRDefault="00DD7622" w:rsidP="0017633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Compile your program. </w:t>
            </w:r>
            <w:r w:rsidR="0054232B" w:rsidRPr="005E4300">
              <w:rPr>
                <w:rFonts w:ascii="Arial" w:hAnsi="Arial" w:cs="Arial"/>
              </w:rPr>
              <w:t>Eliminate all syntax errors.</w:t>
            </w:r>
          </w:p>
          <w:p w14:paraId="4CA2CE6F" w14:textId="77777777" w:rsidR="0054232B" w:rsidRPr="005E4300" w:rsidRDefault="0054232B" w:rsidP="00176337">
            <w:pPr>
              <w:rPr>
                <w:rFonts w:ascii="Arial" w:hAnsi="Arial" w:cs="Arial"/>
              </w:rPr>
            </w:pPr>
          </w:p>
          <w:p w14:paraId="4CA2CE70" w14:textId="77777777" w:rsidR="0054232B" w:rsidRPr="005E4300" w:rsidRDefault="0054232B" w:rsidP="0017633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5E4300">
              <w:rPr>
                <w:rFonts w:ascii="Arial" w:hAnsi="Arial" w:cs="Arial"/>
              </w:rPr>
              <w:t>Build your program and veri</w:t>
            </w:r>
            <w:r w:rsidR="00DD7622">
              <w:rPr>
                <w:rFonts w:ascii="Arial" w:hAnsi="Arial" w:cs="Arial"/>
              </w:rPr>
              <w:t xml:space="preserve">fy the results of the program. </w:t>
            </w:r>
            <w:r w:rsidRPr="005E4300">
              <w:rPr>
                <w:rFonts w:ascii="Arial" w:hAnsi="Arial" w:cs="Arial"/>
              </w:rPr>
              <w:t>Make corrections to the program logic if necessary until the results of the program execution are what you expect.</w:t>
            </w:r>
          </w:p>
          <w:p w14:paraId="4CA2CE71" w14:textId="77777777" w:rsidR="0054232B" w:rsidRPr="005C1EFB" w:rsidRDefault="0054232B" w:rsidP="00176337">
            <w:pPr>
              <w:ind w:left="360"/>
              <w:rPr>
                <w:rFonts w:ascii="Arial" w:hAnsi="Arial" w:cs="Arial"/>
              </w:rPr>
            </w:pPr>
          </w:p>
        </w:tc>
      </w:tr>
      <w:tr w:rsidR="0054232B" w:rsidRPr="00954E74" w14:paraId="4CA2CE74" w14:textId="77777777" w:rsidTr="00442C82">
        <w:tc>
          <w:tcPr>
            <w:tcW w:w="10098" w:type="dxa"/>
            <w:shd w:val="clear" w:color="auto" w:fill="B7E4FF"/>
          </w:tcPr>
          <w:p w14:paraId="4CA2CE73" w14:textId="77777777" w:rsidR="0054232B" w:rsidRPr="00954E74" w:rsidRDefault="0054232B" w:rsidP="00176337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5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5E4300">
              <w:rPr>
                <w:rFonts w:ascii="Arial" w:hAnsi="Arial" w:cs="Arial"/>
                <w:bCs/>
              </w:rPr>
              <w:t>Print Screen Shots and Program</w:t>
            </w:r>
          </w:p>
        </w:tc>
      </w:tr>
      <w:tr w:rsidR="0054232B" w:rsidRPr="00954E74" w14:paraId="4CA2CE7B" w14:textId="77777777" w:rsidTr="00442C82">
        <w:trPr>
          <w:trHeight w:val="602"/>
        </w:trPr>
        <w:tc>
          <w:tcPr>
            <w:tcW w:w="10098" w:type="dxa"/>
          </w:tcPr>
          <w:p w14:paraId="4CA2CE75" w14:textId="77777777" w:rsidR="0054232B" w:rsidRPr="005E4300" w:rsidRDefault="0054232B" w:rsidP="00176337">
            <w:pPr>
              <w:pStyle w:val="ListParagraph"/>
              <w:rPr>
                <w:rFonts w:ascii="Arial" w:hAnsi="Arial" w:cs="Arial"/>
                <w:bCs/>
              </w:rPr>
            </w:pPr>
          </w:p>
          <w:p w14:paraId="4CA2CE76" w14:textId="77777777" w:rsidR="0054232B" w:rsidRPr="005E4300" w:rsidRDefault="0054232B" w:rsidP="00442C8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Cs/>
              </w:rPr>
              <w:t>Capture a screen print of your output</w:t>
            </w:r>
            <w:r w:rsidR="00DD7622">
              <w:rPr>
                <w:rFonts w:ascii="Arial" w:hAnsi="Arial" w:cs="Arial"/>
                <w:bCs/>
              </w:rPr>
              <w:t>.</w:t>
            </w:r>
            <w:r w:rsidRPr="005E4300">
              <w:rPr>
                <w:rFonts w:ascii="Arial" w:hAnsi="Arial" w:cs="Arial"/>
                <w:bCs/>
              </w:rPr>
              <w:t xml:space="preserve"> </w:t>
            </w:r>
            <w:r w:rsidR="00DD7622">
              <w:rPr>
                <w:rFonts w:ascii="Arial" w:hAnsi="Arial" w:cs="Arial"/>
                <w:bCs/>
              </w:rPr>
              <w:t>(</w:t>
            </w:r>
            <w:r w:rsidRPr="005E4300">
              <w:rPr>
                <w:rFonts w:ascii="Arial" w:hAnsi="Arial" w:cs="Arial"/>
                <w:bCs/>
              </w:rPr>
              <w:t>Do a PRINT SCREEN and paste into an MS Word document.</w:t>
            </w:r>
            <w:r w:rsidR="00DD7622">
              <w:rPr>
                <w:rFonts w:ascii="Arial" w:hAnsi="Arial" w:cs="Arial"/>
                <w:bCs/>
              </w:rPr>
              <w:t>)</w:t>
            </w:r>
          </w:p>
          <w:p w14:paraId="4CA2CE77" w14:textId="77777777" w:rsidR="0054232B" w:rsidRPr="005E4300" w:rsidRDefault="00DD7622" w:rsidP="00442C8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Copy your code and p</w:t>
            </w:r>
            <w:r w:rsidR="0054232B" w:rsidRPr="005E4300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14:paraId="4CA2CE78" w14:textId="77777777" w:rsidR="0054232B" w:rsidRPr="005E4300" w:rsidRDefault="00DD7622" w:rsidP="00442C8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Save the Word d</w:t>
            </w:r>
            <w:r w:rsidR="0054232B" w:rsidRPr="005E4300">
              <w:rPr>
                <w:rFonts w:ascii="Arial" w:hAnsi="Arial" w:cs="Arial"/>
                <w:bCs/>
              </w:rPr>
              <w:t>ocument as Lab05A_LastName_FirstInitial</w:t>
            </w:r>
            <w:r>
              <w:rPr>
                <w:rFonts w:ascii="Arial" w:hAnsi="Arial" w:cs="Arial"/>
                <w:bCs/>
              </w:rPr>
              <w:t>.</w:t>
            </w:r>
          </w:p>
          <w:p w14:paraId="4CA2CE79" w14:textId="77777777" w:rsidR="0054232B" w:rsidRPr="005C1EFB" w:rsidRDefault="0054232B" w:rsidP="00176337">
            <w:pPr>
              <w:rPr>
                <w:rFonts w:ascii="Arial" w:hAnsi="Arial" w:cs="Arial"/>
              </w:rPr>
            </w:pPr>
          </w:p>
          <w:p w14:paraId="4CA2CE7A" w14:textId="77777777" w:rsidR="0054232B" w:rsidRPr="005C1EFB" w:rsidRDefault="0054232B" w:rsidP="00176337">
            <w:pPr>
              <w:ind w:left="360"/>
              <w:rPr>
                <w:rFonts w:ascii="Arial" w:hAnsi="Arial" w:cs="Arial"/>
              </w:rPr>
            </w:pPr>
          </w:p>
        </w:tc>
      </w:tr>
      <w:tr w:rsidR="0054232B" w:rsidRPr="00954E74" w14:paraId="4CA2CE7D" w14:textId="77777777" w:rsidTr="00442C82">
        <w:tc>
          <w:tcPr>
            <w:tcW w:w="10098" w:type="dxa"/>
            <w:shd w:val="clear" w:color="auto" w:fill="B8CCE4"/>
          </w:tcPr>
          <w:p w14:paraId="4CA2CE7C" w14:textId="77777777" w:rsidR="0054232B" w:rsidRPr="00954E74" w:rsidRDefault="0054232B" w:rsidP="005C1EFB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 PART A</w:t>
            </w:r>
          </w:p>
        </w:tc>
      </w:tr>
    </w:tbl>
    <w:p w14:paraId="4CA2CE7E" w14:textId="77777777" w:rsidR="0054232B" w:rsidRDefault="0054232B" w:rsidP="00BC132D">
      <w:pPr>
        <w:rPr>
          <w:rFonts w:ascii="Arial" w:hAnsi="Arial" w:cs="Arial"/>
          <w:b/>
          <w:bCs/>
        </w:rPr>
      </w:pPr>
    </w:p>
    <w:p w14:paraId="4CA2CE7F" w14:textId="77777777" w:rsidR="0054232B" w:rsidRDefault="0054232B" w:rsidP="00BC132D">
      <w:pPr>
        <w:rPr>
          <w:rFonts w:ascii="Arial" w:hAnsi="Arial" w:cs="Arial"/>
          <w:b/>
          <w:bCs/>
        </w:rPr>
      </w:pPr>
    </w:p>
    <w:p w14:paraId="4CA2CE80" w14:textId="77777777" w:rsidR="0054232B" w:rsidRDefault="0054232B" w:rsidP="00BC132D">
      <w:pPr>
        <w:rPr>
          <w:rFonts w:ascii="Arial" w:hAnsi="Arial" w:cs="Arial"/>
          <w:b/>
          <w:bCs/>
        </w:rPr>
      </w:pPr>
    </w:p>
    <w:p w14:paraId="4CA2CE81" w14:textId="77777777" w:rsidR="0054232B" w:rsidRDefault="0054232B" w:rsidP="00BC132D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54232B" w:rsidRPr="00954E74" w14:paraId="4CA2CE83" w14:textId="77777777" w:rsidTr="00442C82">
        <w:tc>
          <w:tcPr>
            <w:tcW w:w="10152" w:type="dxa"/>
            <w:shd w:val="clear" w:color="auto" w:fill="B7E4FF"/>
          </w:tcPr>
          <w:p w14:paraId="4CA2CE82" w14:textId="77777777" w:rsidR="0054232B" w:rsidRPr="005E4300" w:rsidRDefault="0054232B" w:rsidP="005C1EFB">
            <w:p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>Part B: Pig Latin</w:t>
            </w:r>
          </w:p>
        </w:tc>
      </w:tr>
      <w:tr w:rsidR="0054232B" w:rsidRPr="00954E74" w14:paraId="4CA2CE85" w14:textId="77777777" w:rsidTr="00442C82">
        <w:tc>
          <w:tcPr>
            <w:tcW w:w="10152" w:type="dxa"/>
            <w:shd w:val="clear" w:color="auto" w:fill="B7E4FF"/>
          </w:tcPr>
          <w:p w14:paraId="4CA2CE84" w14:textId="77777777" w:rsidR="0054232B" w:rsidRPr="005E4300" w:rsidRDefault="0054232B" w:rsidP="005C1EFB">
            <w:p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/>
                <w:bCs/>
              </w:rPr>
              <w:t xml:space="preserve">Step 1: </w:t>
            </w:r>
            <w:r w:rsidRPr="005E4300">
              <w:rPr>
                <w:rFonts w:ascii="Arial" w:hAnsi="Arial" w:cs="Arial"/>
                <w:bCs/>
              </w:rPr>
              <w:t>Requirements</w:t>
            </w:r>
          </w:p>
        </w:tc>
      </w:tr>
      <w:tr w:rsidR="0054232B" w:rsidRPr="00954E74" w14:paraId="4CA2CE98" w14:textId="77777777" w:rsidTr="00442C82">
        <w:trPr>
          <w:trHeight w:val="602"/>
        </w:trPr>
        <w:tc>
          <w:tcPr>
            <w:tcW w:w="10152" w:type="dxa"/>
          </w:tcPr>
          <w:p w14:paraId="4CA2CE86" w14:textId="77777777" w:rsidR="0054232B" w:rsidRPr="005E4300" w:rsidRDefault="0054232B" w:rsidP="001A1266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</w:rPr>
            </w:pPr>
            <w:r w:rsidRPr="005E4300">
              <w:rPr>
                <w:rFonts w:ascii="Arial" w:hAnsi="Arial" w:cs="Arial"/>
                <w:sz w:val="22"/>
                <w:szCs w:val="22"/>
              </w:rPr>
              <w:t>Write a program that will input a phras</w:t>
            </w:r>
            <w:r w:rsidR="00DD7622">
              <w:rPr>
                <w:rFonts w:ascii="Arial" w:hAnsi="Arial" w:cs="Arial"/>
                <w:sz w:val="22"/>
                <w:szCs w:val="22"/>
              </w:rPr>
              <w:t xml:space="preserve">e and convert it to pig latin. </w:t>
            </w:r>
            <w:r w:rsidRPr="005E4300">
              <w:rPr>
                <w:rFonts w:ascii="Arial" w:hAnsi="Arial" w:cs="Arial"/>
                <w:sz w:val="22"/>
                <w:szCs w:val="22"/>
              </w:rPr>
              <w:t xml:space="preserve">Put each word in a separate element of a string array. Remove the first letter from each word and concatenate it to the </w:t>
            </w:r>
            <w:r w:rsidR="00DD7622">
              <w:rPr>
                <w:rFonts w:ascii="Arial" w:hAnsi="Arial" w:cs="Arial"/>
                <w:sz w:val="22"/>
                <w:szCs w:val="22"/>
              </w:rPr>
              <w:t xml:space="preserve">end of the word followed </w:t>
            </w:r>
            <w:r w:rsidR="00DD7622" w:rsidRPr="00DD7622">
              <w:rPr>
                <w:rFonts w:ascii="Arial" w:hAnsi="Arial" w:cs="Arial"/>
                <w:sz w:val="22"/>
                <w:szCs w:val="22"/>
              </w:rPr>
              <w:t>by “ay</w:t>
            </w:r>
            <w:r w:rsidRPr="00DD7622">
              <w:rPr>
                <w:rFonts w:ascii="Arial" w:hAnsi="Arial" w:cs="Arial"/>
                <w:sz w:val="22"/>
                <w:szCs w:val="22"/>
              </w:rPr>
              <w:t>.</w:t>
            </w:r>
            <w:r w:rsidR="00DD7622" w:rsidRPr="00DD7622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4CA2CE87" w14:textId="77777777" w:rsidR="0054232B" w:rsidRPr="005E4300" w:rsidRDefault="0054232B" w:rsidP="001A1266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</w:rPr>
            </w:pPr>
          </w:p>
          <w:p w14:paraId="4CA2CE88" w14:textId="77777777" w:rsidR="0054232B" w:rsidRPr="005E4300" w:rsidRDefault="0054232B" w:rsidP="001A1266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</w:rPr>
            </w:pPr>
            <w:r w:rsidRPr="005E4300">
              <w:rPr>
                <w:rFonts w:ascii="Arial" w:hAnsi="Arial" w:cs="Arial"/>
                <w:sz w:val="22"/>
                <w:szCs w:val="22"/>
              </w:rPr>
              <w:tab/>
              <w:t>Sample Output from Program:</w:t>
            </w:r>
          </w:p>
          <w:p w14:paraId="4CA2CE89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>*****************************************************</w:t>
            </w:r>
          </w:p>
          <w:p w14:paraId="4CA2CE8A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>*  You will be prompted to enter a string of  *</w:t>
            </w:r>
          </w:p>
          <w:p w14:paraId="4CA2CE8B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 xml:space="preserve">*  words. The string will be converted into   * </w:t>
            </w:r>
          </w:p>
          <w:p w14:paraId="4CA2CE8C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>*  Pig Latin and the results displayed.           *</w:t>
            </w:r>
          </w:p>
          <w:p w14:paraId="4CA2CE8D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>*  Enter as many strings as you would like.  *</w:t>
            </w:r>
            <w:r w:rsidRPr="005E4300">
              <w:rPr>
                <w:rFonts w:ascii="Arial" w:hAnsi="Arial" w:cs="Arial"/>
                <w:b/>
                <w:sz w:val="22"/>
                <w:szCs w:val="22"/>
              </w:rPr>
              <w:br/>
              <w:t>******************************************************</w:t>
            </w:r>
          </w:p>
          <w:p w14:paraId="4CA2CE8E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</w:p>
          <w:p w14:paraId="4CA2CE8F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 xml:space="preserve">Enter a group of words or ENTER to quit: Computer Programming is fun to learn! </w:t>
            </w:r>
          </w:p>
          <w:p w14:paraId="4CA2CE90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</w:p>
          <w:p w14:paraId="4CA2CE91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 xml:space="preserve">Original words: Computer Programming is fun to learn! </w:t>
            </w:r>
          </w:p>
          <w:p w14:paraId="4CA2CE92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>New Words: omputercay ogrammingpray isway unfay otay earnlay!</w:t>
            </w:r>
          </w:p>
          <w:p w14:paraId="4CA2CE93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</w:p>
          <w:p w14:paraId="4CA2CE94" w14:textId="77777777" w:rsidR="0054232B" w:rsidRPr="005E4300" w:rsidRDefault="0054232B" w:rsidP="001A1266">
            <w:pPr>
              <w:tabs>
                <w:tab w:val="right" w:pos="9792"/>
              </w:tabs>
              <w:rPr>
                <w:rFonts w:ascii="Arial" w:hAnsi="Arial" w:cs="Arial"/>
                <w:b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>Enter a group of words or ENTER to quit: Quit</w:t>
            </w:r>
          </w:p>
          <w:p w14:paraId="4CA2CE95" w14:textId="77777777" w:rsidR="0054232B" w:rsidRPr="005E4300" w:rsidRDefault="0054232B" w:rsidP="001A1266"/>
          <w:p w14:paraId="4CA2CE96" w14:textId="77777777" w:rsidR="0054232B" w:rsidRPr="00DD7622" w:rsidRDefault="0054232B" w:rsidP="001A1266">
            <w:pPr>
              <w:rPr>
                <w:rFonts w:ascii="Arial" w:eastAsia="Batang" w:hAnsi="Arial" w:cs="Arial"/>
                <w:b/>
                <w:lang w:eastAsia="ko-KR"/>
              </w:rPr>
            </w:pPr>
            <w:r w:rsidRPr="005E4300">
              <w:rPr>
                <w:rFonts w:ascii="Arial" w:hAnsi="Arial" w:cs="Arial"/>
                <w:b/>
                <w:sz w:val="22"/>
                <w:szCs w:val="22"/>
              </w:rPr>
              <w:t xml:space="preserve">Pig Latin Hint:  </w:t>
            </w:r>
            <w:r w:rsidRPr="005E4300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5E4300">
              <w:rPr>
                <w:rFonts w:ascii="Arial" w:hAnsi="Arial" w:cs="Arial"/>
                <w:sz w:val="22"/>
                <w:szCs w:val="22"/>
              </w:rPr>
              <w:t>I</w:t>
            </w:r>
            <w:r w:rsidRPr="005E4300">
              <w:rPr>
                <w:rFonts w:ascii="Arial" w:eastAsia="Batang" w:hAnsi="Arial" w:cs="Arial"/>
                <w:sz w:val="22"/>
                <w:szCs w:val="22"/>
                <w:lang w:eastAsia="ko-KR"/>
              </w:rPr>
              <w:t xml:space="preserve">f a word begins with one or more consonants, move the consonant or consonant cluster to the end of the word. </w:t>
            </w:r>
            <w:r w:rsidRPr="00DD7622">
              <w:rPr>
                <w:rFonts w:ascii="Arial" w:eastAsia="Batang" w:hAnsi="Arial" w:cs="Arial"/>
                <w:sz w:val="22"/>
                <w:szCs w:val="22"/>
                <w:lang w:eastAsia="ko-KR"/>
              </w:rPr>
              <w:t>Add the letters "ay" to the end of the word. So</w:t>
            </w:r>
            <w:r w:rsidR="00DD7622" w:rsidRPr="00DD7622">
              <w:rPr>
                <w:rFonts w:ascii="Arial" w:eastAsia="Batang" w:hAnsi="Arial" w:cs="Arial"/>
                <w:sz w:val="22"/>
                <w:szCs w:val="22"/>
                <w:lang w:eastAsia="ko-KR"/>
              </w:rPr>
              <w:t>, "p</w:t>
            </w:r>
            <w:r w:rsidRPr="00DD7622">
              <w:rPr>
                <w:rFonts w:ascii="Arial" w:eastAsia="Batang" w:hAnsi="Arial" w:cs="Arial"/>
                <w:sz w:val="22"/>
                <w:szCs w:val="22"/>
                <w:lang w:eastAsia="ko-KR"/>
              </w:rPr>
              <w:t xml:space="preserve">ig" </w:t>
            </w:r>
            <w:r w:rsidR="00DD7622" w:rsidRPr="00DD7622">
              <w:rPr>
                <w:rFonts w:ascii="Arial" w:eastAsia="Batang" w:hAnsi="Arial" w:cs="Arial"/>
                <w:sz w:val="22"/>
                <w:szCs w:val="22"/>
                <w:lang w:eastAsia="ko-KR"/>
              </w:rPr>
              <w:t>would be "igpay," and “l</w:t>
            </w:r>
            <w:r w:rsidRPr="00DD7622">
              <w:rPr>
                <w:rFonts w:ascii="Arial" w:eastAsia="Batang" w:hAnsi="Arial" w:cs="Arial"/>
                <w:sz w:val="22"/>
                <w:szCs w:val="22"/>
                <w:lang w:eastAsia="ko-KR"/>
              </w:rPr>
              <w:t>atin” would be “atinlay</w:t>
            </w:r>
            <w:r w:rsidR="00DD7622" w:rsidRPr="00DD7622">
              <w:rPr>
                <w:rFonts w:ascii="Arial" w:eastAsia="Batang" w:hAnsi="Arial" w:cs="Arial"/>
                <w:sz w:val="22"/>
                <w:szCs w:val="22"/>
                <w:lang w:eastAsia="ko-KR"/>
              </w:rPr>
              <w:t>.”</w:t>
            </w:r>
          </w:p>
          <w:p w14:paraId="4CA2CE97" w14:textId="77777777" w:rsidR="0054232B" w:rsidRPr="00954E74" w:rsidRDefault="0054232B" w:rsidP="00A63773">
            <w:pPr>
              <w:spacing w:before="100" w:beforeAutospacing="1" w:after="100" w:afterAutospacing="1"/>
              <w:rPr>
                <w:rFonts w:ascii="Arial" w:hAnsi="Arial" w:cs="Arial"/>
                <w:bCs/>
                <w:i/>
              </w:rPr>
            </w:pPr>
          </w:p>
        </w:tc>
      </w:tr>
      <w:tr w:rsidR="0054232B" w:rsidRPr="00954E74" w14:paraId="4CA2CE9A" w14:textId="77777777" w:rsidTr="00442C82">
        <w:tc>
          <w:tcPr>
            <w:tcW w:w="10152" w:type="dxa"/>
            <w:shd w:val="clear" w:color="auto" w:fill="B7E4FF"/>
          </w:tcPr>
          <w:p w14:paraId="4CA2CE99" w14:textId="77777777" w:rsidR="0054232B" w:rsidRPr="00954E74" w:rsidRDefault="0054232B" w:rsidP="00EF5990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2</w:t>
            </w:r>
            <w:r w:rsidRPr="00954E74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E4300">
              <w:rPr>
                <w:rFonts w:ascii="Arial" w:hAnsi="Arial" w:cs="Arial"/>
                <w:bCs/>
              </w:rPr>
              <w:t>Processing Logic</w:t>
            </w:r>
          </w:p>
        </w:tc>
      </w:tr>
      <w:tr w:rsidR="0054232B" w:rsidRPr="00954E74" w14:paraId="4CA2CEB6" w14:textId="77777777" w:rsidTr="00442C82">
        <w:trPr>
          <w:trHeight w:val="602"/>
        </w:trPr>
        <w:tc>
          <w:tcPr>
            <w:tcW w:w="10152" w:type="dxa"/>
          </w:tcPr>
          <w:p w14:paraId="4CA2CE9B" w14:textId="77777777" w:rsidR="0054232B" w:rsidRPr="005E4300" w:rsidRDefault="00DD7622" w:rsidP="005C1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Using the pseudo</w:t>
            </w:r>
            <w:r w:rsidR="0054232B" w:rsidRPr="005E4300">
              <w:rPr>
                <w:rFonts w:ascii="Arial" w:hAnsi="Arial" w:cs="Arial"/>
                <w:sz w:val="22"/>
                <w:szCs w:val="22"/>
              </w:rPr>
              <w:t xml:space="preserve">code below, write the code that will meet the requirements. </w:t>
            </w:r>
          </w:p>
          <w:p w14:paraId="4CA2CE9C" w14:textId="77777777" w:rsidR="0054232B" w:rsidRDefault="0054232B" w:rsidP="005C1EFB">
            <w:pPr>
              <w:rPr>
                <w:rFonts w:ascii="Arial" w:hAnsi="Arial" w:cs="Arial"/>
              </w:rPr>
            </w:pPr>
          </w:p>
          <w:p w14:paraId="4CA2CE9D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>Main function</w:t>
            </w:r>
          </w:p>
          <w:p w14:paraId="4CA2CE9E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Display the heading</w:t>
            </w:r>
          </w:p>
          <w:p w14:paraId="4CA2CE9F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While the condition is true</w:t>
            </w:r>
          </w:p>
          <w:p w14:paraId="4CA2CEA0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Prompt the user for group of words or Enter to quit</w:t>
            </w:r>
          </w:p>
          <w:p w14:paraId="4CA2CEA1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Display original words</w:t>
            </w:r>
          </w:p>
          <w:p w14:paraId="4CA2CEA2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  </w:t>
            </w: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Call function pigLatinString( )</w:t>
            </w:r>
          </w:p>
          <w:p w14:paraId="4CA2CEA3" w14:textId="77777777" w:rsidR="0054232B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End while</w:t>
            </w:r>
          </w:p>
          <w:p w14:paraId="4CA2CEA4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4CA2CEA5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>pigLatinString( ) function</w:t>
            </w:r>
          </w:p>
          <w:p w14:paraId="4CA2CEA6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Declare and initialize string variables len, counter, start, begin, word and newString</w:t>
            </w:r>
          </w:p>
          <w:p w14:paraId="4CA2CEA7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While condition is true</w:t>
            </w:r>
          </w:p>
          <w:p w14:paraId="4CA2CEA8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Call find() and pass a space and start as parameters and return the returned value</w:t>
            </w:r>
          </w:p>
          <w:p w14:paraId="4CA2CEA9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        to start</w:t>
            </w:r>
          </w:p>
          <w:p w14:paraId="4CA2CEAA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if start equals to string::npos</w:t>
            </w:r>
          </w:p>
          <w:p w14:paraId="4CA2CEAB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jump outside the loop permanently</w:t>
            </w:r>
          </w:p>
          <w:p w14:paraId="4CA2CEAC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         call substr() function</w:t>
            </w:r>
          </w:p>
          <w:p w14:paraId="4CA2CEAD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display the word</w:t>
            </w:r>
          </w:p>
          <w:p w14:paraId="4CA2CEAE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update newString</w:t>
            </w:r>
          </w:p>
          <w:p w14:paraId="4CA2CEAF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increment start by one</w:t>
            </w:r>
          </w:p>
          <w:p w14:paraId="4CA2CEB0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ab/>
              <w:t>assign start to begin</w:t>
            </w:r>
          </w:p>
          <w:p w14:paraId="4CA2CEB1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 xml:space="preserve">   End While</w:t>
            </w:r>
          </w:p>
          <w:p w14:paraId="4CA2CEB2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>Call substr()</w:t>
            </w:r>
          </w:p>
          <w:p w14:paraId="4CA2CEB3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>Update newString</w:t>
            </w:r>
          </w:p>
          <w:p w14:paraId="4CA2CEB4" w14:textId="77777777" w:rsidR="0054232B" w:rsidRPr="001979D6" w:rsidRDefault="0054232B" w:rsidP="001979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979D6">
              <w:rPr>
                <w:rFonts w:ascii="Arial" w:hAnsi="Arial" w:cs="Arial"/>
                <w:bCs/>
                <w:sz w:val="22"/>
                <w:szCs w:val="22"/>
              </w:rPr>
              <w:t>Return newString</w:t>
            </w:r>
          </w:p>
          <w:p w14:paraId="4CA2CEB5" w14:textId="77777777" w:rsidR="0054232B" w:rsidRPr="00442C82" w:rsidRDefault="0054232B" w:rsidP="00197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54232B" w:rsidRPr="00954E74" w14:paraId="4CA2CEB8" w14:textId="77777777" w:rsidTr="00442C82">
        <w:tc>
          <w:tcPr>
            <w:tcW w:w="10152" w:type="dxa"/>
            <w:shd w:val="clear" w:color="auto" w:fill="B7E4FF"/>
          </w:tcPr>
          <w:p w14:paraId="4CA2CEB7" w14:textId="77777777" w:rsidR="0054232B" w:rsidRPr="00954E74" w:rsidRDefault="0054232B" w:rsidP="005E4300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5E4300">
              <w:rPr>
                <w:rFonts w:ascii="Arial" w:hAnsi="Arial" w:cs="Arial"/>
                <w:bCs/>
              </w:rPr>
              <w:t xml:space="preserve">Create a </w:t>
            </w:r>
            <w:r w:rsidR="005E4300">
              <w:rPr>
                <w:rFonts w:ascii="Arial" w:hAnsi="Arial" w:cs="Arial"/>
                <w:bCs/>
              </w:rPr>
              <w:t>N</w:t>
            </w:r>
            <w:r w:rsidRPr="005E4300">
              <w:rPr>
                <w:rFonts w:ascii="Arial" w:hAnsi="Arial" w:cs="Arial"/>
                <w:bCs/>
              </w:rPr>
              <w:t xml:space="preserve">ew </w:t>
            </w:r>
            <w:r w:rsidR="005E4300">
              <w:rPr>
                <w:rFonts w:ascii="Arial" w:hAnsi="Arial" w:cs="Arial"/>
                <w:bCs/>
              </w:rPr>
              <w:t>P</w:t>
            </w:r>
            <w:r w:rsidRPr="005E4300">
              <w:rPr>
                <w:rFonts w:ascii="Arial" w:hAnsi="Arial" w:cs="Arial"/>
                <w:bCs/>
              </w:rPr>
              <w:t>roject</w:t>
            </w:r>
          </w:p>
        </w:tc>
      </w:tr>
      <w:tr w:rsidR="0054232B" w:rsidRPr="00954E74" w14:paraId="4CA2CEBB" w14:textId="77777777" w:rsidTr="00442C82">
        <w:trPr>
          <w:trHeight w:val="602"/>
        </w:trPr>
        <w:tc>
          <w:tcPr>
            <w:tcW w:w="10152" w:type="dxa"/>
          </w:tcPr>
          <w:p w14:paraId="4CA2CEB9" w14:textId="77777777" w:rsidR="0054232B" w:rsidRDefault="0054232B" w:rsidP="00EF5990">
            <w:pPr>
              <w:rPr>
                <w:rFonts w:ascii="Arial" w:hAnsi="Arial" w:cs="Arial"/>
              </w:rPr>
            </w:pPr>
            <w:r w:rsidRPr="005E4300">
              <w:rPr>
                <w:rFonts w:ascii="Arial" w:hAnsi="Arial" w:cs="Arial"/>
                <w:sz w:val="22"/>
                <w:szCs w:val="22"/>
              </w:rPr>
              <w:t>Create a new project and name it LAB5B. Write your code using the Processing Logic in Part B</w:t>
            </w:r>
            <w:r w:rsidR="00DD7622">
              <w:rPr>
                <w:rFonts w:ascii="Arial" w:hAnsi="Arial" w:cs="Arial"/>
                <w:sz w:val="22"/>
                <w:szCs w:val="22"/>
              </w:rPr>
              <w:t xml:space="preserve">, Step 2. </w:t>
            </w:r>
            <w:r w:rsidRPr="005E4300">
              <w:rPr>
                <w:rFonts w:ascii="Arial" w:hAnsi="Arial" w:cs="Arial"/>
                <w:sz w:val="22"/>
                <w:szCs w:val="22"/>
              </w:rPr>
              <w:t>Make sure you save your program.</w:t>
            </w:r>
          </w:p>
          <w:p w14:paraId="4CA2CEBA" w14:textId="77777777" w:rsidR="00DD7622" w:rsidRPr="009A6A71" w:rsidRDefault="00DD7622" w:rsidP="00EF5990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54232B" w:rsidRPr="00954E74" w14:paraId="4CA2CEBD" w14:textId="77777777" w:rsidTr="00442C82">
        <w:tc>
          <w:tcPr>
            <w:tcW w:w="10152" w:type="dxa"/>
            <w:shd w:val="clear" w:color="auto" w:fill="B7E4FF"/>
          </w:tcPr>
          <w:p w14:paraId="4CA2CEBC" w14:textId="77777777" w:rsidR="0054232B" w:rsidRPr="00954E74" w:rsidRDefault="0054232B" w:rsidP="00176337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4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5E4300">
              <w:rPr>
                <w:rFonts w:ascii="Arial" w:hAnsi="Arial" w:cs="Arial"/>
                <w:bCs/>
              </w:rPr>
              <w:t>Compile and Execute</w:t>
            </w:r>
          </w:p>
        </w:tc>
      </w:tr>
      <w:tr w:rsidR="0054232B" w:rsidRPr="00954E74" w14:paraId="4CA2CEC2" w14:textId="77777777" w:rsidTr="00442C82">
        <w:trPr>
          <w:trHeight w:val="602"/>
        </w:trPr>
        <w:tc>
          <w:tcPr>
            <w:tcW w:w="10152" w:type="dxa"/>
          </w:tcPr>
          <w:p w14:paraId="4CA2CEBE" w14:textId="77777777" w:rsidR="0054232B" w:rsidRPr="005E4300" w:rsidRDefault="00DD7622" w:rsidP="00442C82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Compile your program. </w:t>
            </w:r>
            <w:r w:rsidR="0054232B" w:rsidRPr="005E4300">
              <w:rPr>
                <w:rFonts w:ascii="Arial" w:hAnsi="Arial" w:cs="Arial"/>
              </w:rPr>
              <w:t>Eliminate all syntax errors.</w:t>
            </w:r>
          </w:p>
          <w:p w14:paraId="4CA2CEBF" w14:textId="77777777" w:rsidR="0054232B" w:rsidRPr="005E4300" w:rsidRDefault="0054232B" w:rsidP="00176337">
            <w:pPr>
              <w:rPr>
                <w:rFonts w:ascii="Arial" w:hAnsi="Arial" w:cs="Arial"/>
              </w:rPr>
            </w:pPr>
          </w:p>
          <w:p w14:paraId="4CA2CEC0" w14:textId="77777777" w:rsidR="0054232B" w:rsidRPr="005E4300" w:rsidRDefault="0054232B" w:rsidP="00442C82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E4300">
              <w:rPr>
                <w:rFonts w:ascii="Arial" w:hAnsi="Arial" w:cs="Arial"/>
              </w:rPr>
              <w:t>Build your program and verify the results</w:t>
            </w:r>
            <w:r w:rsidR="00DD7622">
              <w:rPr>
                <w:rFonts w:ascii="Arial" w:hAnsi="Arial" w:cs="Arial"/>
              </w:rPr>
              <w:t xml:space="preserve"> of the program. </w:t>
            </w:r>
            <w:r w:rsidRPr="005E4300">
              <w:rPr>
                <w:rFonts w:ascii="Arial" w:hAnsi="Arial" w:cs="Arial"/>
              </w:rPr>
              <w:t>Make corrections to the program logic if necessary until the results of the program execution are what you expect.</w:t>
            </w:r>
          </w:p>
          <w:p w14:paraId="4CA2CEC1" w14:textId="77777777" w:rsidR="0054232B" w:rsidRPr="005C1EFB" w:rsidRDefault="0054232B" w:rsidP="00176337">
            <w:pPr>
              <w:ind w:left="360"/>
              <w:rPr>
                <w:rFonts w:ascii="Arial" w:hAnsi="Arial" w:cs="Arial"/>
              </w:rPr>
            </w:pPr>
          </w:p>
        </w:tc>
      </w:tr>
      <w:tr w:rsidR="0054232B" w:rsidRPr="00954E74" w14:paraId="4CA2CEC4" w14:textId="77777777" w:rsidTr="00442C82">
        <w:tc>
          <w:tcPr>
            <w:tcW w:w="10152" w:type="dxa"/>
            <w:shd w:val="clear" w:color="auto" w:fill="B7E4FF"/>
          </w:tcPr>
          <w:p w14:paraId="4CA2CEC3" w14:textId="77777777" w:rsidR="0054232B" w:rsidRPr="00954E74" w:rsidRDefault="0054232B" w:rsidP="00176337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5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5E4300">
              <w:rPr>
                <w:rFonts w:ascii="Arial" w:hAnsi="Arial" w:cs="Arial"/>
                <w:bCs/>
              </w:rPr>
              <w:t>Print Screen Shots and Program</w:t>
            </w:r>
          </w:p>
        </w:tc>
      </w:tr>
      <w:tr w:rsidR="0054232B" w:rsidRPr="00954E74" w14:paraId="4CA2CECB" w14:textId="77777777" w:rsidTr="00442C82">
        <w:trPr>
          <w:trHeight w:val="602"/>
        </w:trPr>
        <w:tc>
          <w:tcPr>
            <w:tcW w:w="10152" w:type="dxa"/>
          </w:tcPr>
          <w:p w14:paraId="4CA2CEC5" w14:textId="77777777" w:rsidR="0054232B" w:rsidRDefault="0054232B" w:rsidP="00176337">
            <w:pPr>
              <w:pStyle w:val="ListParagraph"/>
              <w:rPr>
                <w:rFonts w:ascii="Arial" w:hAnsi="Arial" w:cs="Arial"/>
                <w:bCs/>
                <w:i/>
              </w:rPr>
            </w:pPr>
          </w:p>
          <w:p w14:paraId="4CA2CEC6" w14:textId="77777777" w:rsidR="0054232B" w:rsidRPr="005E4300" w:rsidRDefault="0054232B" w:rsidP="00442C8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Cs/>
              </w:rPr>
              <w:t>Capture a screen print of your output</w:t>
            </w:r>
            <w:r w:rsidR="00DD7622">
              <w:rPr>
                <w:rFonts w:ascii="Arial" w:hAnsi="Arial" w:cs="Arial"/>
                <w:bCs/>
              </w:rPr>
              <w:t>.</w:t>
            </w:r>
            <w:r w:rsidRPr="005E4300">
              <w:rPr>
                <w:rFonts w:ascii="Arial" w:hAnsi="Arial" w:cs="Arial"/>
                <w:bCs/>
              </w:rPr>
              <w:t xml:space="preserve"> </w:t>
            </w:r>
            <w:r w:rsidR="00DD7622">
              <w:rPr>
                <w:rFonts w:ascii="Arial" w:hAnsi="Arial" w:cs="Arial"/>
                <w:bCs/>
              </w:rPr>
              <w:t>(</w:t>
            </w:r>
            <w:r w:rsidRPr="005E4300">
              <w:rPr>
                <w:rFonts w:ascii="Arial" w:hAnsi="Arial" w:cs="Arial"/>
                <w:bCs/>
              </w:rPr>
              <w:t xml:space="preserve">Do a PRINT SCREEN and </w:t>
            </w:r>
            <w:r w:rsidR="00DD7622">
              <w:rPr>
                <w:rFonts w:ascii="Arial" w:hAnsi="Arial" w:cs="Arial"/>
                <w:bCs/>
              </w:rPr>
              <w:t>paste into an MS Word document.)</w:t>
            </w:r>
          </w:p>
          <w:p w14:paraId="4CA2CEC7" w14:textId="77777777" w:rsidR="0054232B" w:rsidRPr="005E4300" w:rsidRDefault="0054232B" w:rsidP="00442C8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Cs/>
              </w:rPr>
              <w:t xml:space="preserve">Copy your code and </w:t>
            </w:r>
            <w:r w:rsidR="00DD7622">
              <w:rPr>
                <w:rFonts w:ascii="Arial" w:hAnsi="Arial" w:cs="Arial"/>
                <w:bCs/>
              </w:rPr>
              <w:t>p</w:t>
            </w:r>
            <w:r w:rsidRPr="005E4300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14:paraId="4CA2CEC8" w14:textId="77777777" w:rsidR="0054232B" w:rsidRPr="005E4300" w:rsidRDefault="0054232B" w:rsidP="00442C8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5E4300">
              <w:rPr>
                <w:rFonts w:ascii="Arial" w:hAnsi="Arial" w:cs="Arial"/>
                <w:bCs/>
              </w:rPr>
              <w:t xml:space="preserve">Save the Word </w:t>
            </w:r>
            <w:r w:rsidR="00DD7622">
              <w:rPr>
                <w:rFonts w:ascii="Arial" w:hAnsi="Arial" w:cs="Arial"/>
                <w:bCs/>
              </w:rPr>
              <w:t>d</w:t>
            </w:r>
            <w:r w:rsidRPr="005E4300">
              <w:rPr>
                <w:rFonts w:ascii="Arial" w:hAnsi="Arial" w:cs="Arial"/>
                <w:bCs/>
              </w:rPr>
              <w:t>ocument as Lab05B_LastName_FirstInitial</w:t>
            </w:r>
            <w:r w:rsidR="00DD7622">
              <w:rPr>
                <w:rFonts w:ascii="Arial" w:hAnsi="Arial" w:cs="Arial"/>
                <w:bCs/>
              </w:rPr>
              <w:t>.</w:t>
            </w:r>
          </w:p>
          <w:p w14:paraId="4CA2CEC9" w14:textId="77777777" w:rsidR="0054232B" w:rsidRPr="005C1EFB" w:rsidRDefault="0054232B" w:rsidP="00176337">
            <w:pPr>
              <w:rPr>
                <w:rFonts w:ascii="Arial" w:hAnsi="Arial" w:cs="Arial"/>
              </w:rPr>
            </w:pPr>
          </w:p>
          <w:p w14:paraId="4CA2CECA" w14:textId="77777777" w:rsidR="0054232B" w:rsidRPr="005C1EFB" w:rsidRDefault="0054232B" w:rsidP="00176337">
            <w:pPr>
              <w:ind w:left="360"/>
              <w:rPr>
                <w:rFonts w:ascii="Arial" w:hAnsi="Arial" w:cs="Arial"/>
              </w:rPr>
            </w:pPr>
          </w:p>
        </w:tc>
      </w:tr>
      <w:tr w:rsidR="0054232B" w:rsidRPr="00954E74" w14:paraId="4CA2CECD" w14:textId="77777777" w:rsidTr="00442C82">
        <w:tc>
          <w:tcPr>
            <w:tcW w:w="10152" w:type="dxa"/>
            <w:shd w:val="clear" w:color="auto" w:fill="B8CCE4"/>
          </w:tcPr>
          <w:p w14:paraId="4CA2CECC" w14:textId="77777777" w:rsidR="0054232B" w:rsidRPr="00954E74" w:rsidRDefault="0054232B" w:rsidP="001543D4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 LAB</w:t>
            </w:r>
          </w:p>
        </w:tc>
      </w:tr>
    </w:tbl>
    <w:p w14:paraId="4CA2CECE" w14:textId="77777777" w:rsidR="0054232B" w:rsidRDefault="0054232B" w:rsidP="00BC132D">
      <w:pPr>
        <w:rPr>
          <w:rFonts w:ascii="Arial" w:hAnsi="Arial" w:cs="Arial"/>
          <w:b/>
          <w:bCs/>
        </w:rPr>
      </w:pPr>
    </w:p>
    <w:p w14:paraId="4CA2CECF" w14:textId="77777777" w:rsidR="0054232B" w:rsidRDefault="0054232B" w:rsidP="00BC132D">
      <w:pPr>
        <w:rPr>
          <w:rFonts w:ascii="Arial" w:hAnsi="Arial" w:cs="Arial"/>
          <w:b/>
          <w:bCs/>
        </w:rPr>
      </w:pPr>
    </w:p>
    <w:p w14:paraId="4CA2CED0" w14:textId="77777777" w:rsidR="0054232B" w:rsidRPr="00BA1D4D" w:rsidRDefault="0054232B" w:rsidP="00525CE7">
      <w:pPr>
        <w:rPr>
          <w:rFonts w:ascii="Arial" w:hAnsi="Arial" w:cs="Arial"/>
          <w:sz w:val="20"/>
          <w:szCs w:val="20"/>
        </w:rPr>
      </w:pPr>
    </w:p>
    <w:p w14:paraId="4CA2CED1" w14:textId="77777777" w:rsidR="0054232B" w:rsidRPr="00BC132D" w:rsidRDefault="0054232B" w:rsidP="00BC132D">
      <w:pPr>
        <w:rPr>
          <w:rFonts w:ascii="Arial" w:hAnsi="Arial" w:cs="Arial"/>
          <w:b/>
          <w:bCs/>
        </w:rPr>
      </w:pPr>
    </w:p>
    <w:sectPr w:rsidR="0054232B" w:rsidRPr="00BC132D" w:rsidSect="00781622">
      <w:footerReference w:type="default" r:id="rId12"/>
      <w:footerReference w:type="first" r:id="rId13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86C1B" w14:textId="77777777" w:rsidR="009518DF" w:rsidRDefault="009518DF">
      <w:r>
        <w:separator/>
      </w:r>
    </w:p>
  </w:endnote>
  <w:endnote w:type="continuationSeparator" w:id="0">
    <w:p w14:paraId="3D018BB0" w14:textId="77777777" w:rsidR="009518DF" w:rsidRDefault="0095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2CED9" w14:textId="77777777" w:rsidR="0054232B" w:rsidRPr="004C244A" w:rsidRDefault="0054232B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9518DF">
      <w:rPr>
        <w:rStyle w:val="PageNumber"/>
        <w:rFonts w:ascii="Arial" w:hAnsi="Arial" w:cs="Arial"/>
        <w:noProof/>
        <w:sz w:val="18"/>
        <w:szCs w:val="18"/>
      </w:rPr>
      <w:t>1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9518DF">
      <w:rPr>
        <w:rStyle w:val="PageNumber"/>
        <w:rFonts w:ascii="Arial" w:hAnsi="Arial" w:cs="Arial"/>
        <w:noProof/>
        <w:sz w:val="18"/>
        <w:szCs w:val="18"/>
      </w:rPr>
      <w:t>1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14:paraId="4CA2CEDA" w14:textId="77777777" w:rsidR="0054232B" w:rsidRPr="004C244A" w:rsidRDefault="0054232B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9518DF">
      <w:fldChar w:fldCharType="begin"/>
    </w:r>
    <w:r w:rsidR="009518DF">
      <w:instrText xml:space="preserve"> FILENAME   \* MERGEFORMAT </w:instrText>
    </w:r>
    <w:r w:rsidR="009518DF">
      <w:fldChar w:fldCharType="separate"/>
    </w:r>
    <w:r w:rsidRPr="00EF5990">
      <w:rPr>
        <w:rFonts w:ascii="Arial" w:hAnsi="Arial" w:cs="Arial"/>
        <w:noProof/>
        <w:sz w:val="18"/>
        <w:szCs w:val="18"/>
      </w:rPr>
      <w:t>Lab Activity CIS CIS170C-A5</w:t>
    </w:r>
    <w:r w:rsidR="009518DF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2CEDB" w14:textId="77777777" w:rsidR="0054232B" w:rsidRPr="004C244A" w:rsidRDefault="0054232B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="00DF6A08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14:paraId="4CA2CEDC" w14:textId="77777777" w:rsidR="0054232B" w:rsidRPr="004C244A" w:rsidRDefault="0054232B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9518DF">
      <w:fldChar w:fldCharType="begin"/>
    </w:r>
    <w:r w:rsidR="009518DF">
      <w:instrText xml:space="preserve"> FILENAME   \* MERGEFORMAT </w:instrText>
    </w:r>
    <w:r w:rsidR="009518DF">
      <w:fldChar w:fldCharType="separate"/>
    </w:r>
    <w:r w:rsidRPr="00677E86">
      <w:rPr>
        <w:rFonts w:ascii="Arial" w:hAnsi="Arial" w:cs="Arial"/>
        <w:noProof/>
        <w:sz w:val="18"/>
        <w:szCs w:val="18"/>
      </w:rPr>
      <w:t>Lab Activity CIS CIS170B-A1.docx</w:t>
    </w:r>
    <w:r w:rsidR="009518DF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5B09D" w14:textId="77777777" w:rsidR="009518DF" w:rsidRDefault="009518DF">
      <w:r>
        <w:separator/>
      </w:r>
    </w:p>
  </w:footnote>
  <w:footnote w:type="continuationSeparator" w:id="0">
    <w:p w14:paraId="501EE0F1" w14:textId="77777777" w:rsidR="009518DF" w:rsidRDefault="00951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1F25CB5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3F933680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3EB57D6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7F0C3C3F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3"/>
  </w:num>
  <w:num w:numId="2">
    <w:abstractNumId w:val="11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29"/>
  </w:num>
  <w:num w:numId="8">
    <w:abstractNumId w:val="17"/>
  </w:num>
  <w:num w:numId="9">
    <w:abstractNumId w:val="28"/>
  </w:num>
  <w:num w:numId="10">
    <w:abstractNumId w:val="32"/>
  </w:num>
  <w:num w:numId="11">
    <w:abstractNumId w:val="21"/>
  </w:num>
  <w:num w:numId="12">
    <w:abstractNumId w:val="33"/>
  </w:num>
  <w:num w:numId="13">
    <w:abstractNumId w:val="25"/>
  </w:num>
  <w:num w:numId="14">
    <w:abstractNumId w:val="9"/>
  </w:num>
  <w:num w:numId="15">
    <w:abstractNumId w:val="15"/>
  </w:num>
  <w:num w:numId="16">
    <w:abstractNumId w:val="19"/>
  </w:num>
  <w:num w:numId="17">
    <w:abstractNumId w:val="30"/>
  </w:num>
  <w:num w:numId="18">
    <w:abstractNumId w:val="6"/>
  </w:num>
  <w:num w:numId="19">
    <w:abstractNumId w:val="34"/>
  </w:num>
  <w:num w:numId="20">
    <w:abstractNumId w:val="1"/>
  </w:num>
  <w:num w:numId="21">
    <w:abstractNumId w:val="7"/>
  </w:num>
  <w:num w:numId="22">
    <w:abstractNumId w:val="26"/>
  </w:num>
  <w:num w:numId="23">
    <w:abstractNumId w:val="0"/>
  </w:num>
  <w:num w:numId="24">
    <w:abstractNumId w:val="4"/>
  </w:num>
  <w:num w:numId="25">
    <w:abstractNumId w:val="36"/>
  </w:num>
  <w:num w:numId="26">
    <w:abstractNumId w:val="40"/>
  </w:num>
  <w:num w:numId="27">
    <w:abstractNumId w:val="38"/>
  </w:num>
  <w:num w:numId="28">
    <w:abstractNumId w:val="3"/>
  </w:num>
  <w:num w:numId="29">
    <w:abstractNumId w:val="10"/>
  </w:num>
  <w:num w:numId="30">
    <w:abstractNumId w:val="24"/>
  </w:num>
  <w:num w:numId="31">
    <w:abstractNumId w:val="20"/>
  </w:num>
  <w:num w:numId="32">
    <w:abstractNumId w:val="5"/>
  </w:num>
  <w:num w:numId="33">
    <w:abstractNumId w:val="12"/>
  </w:num>
  <w:num w:numId="34">
    <w:abstractNumId w:val="35"/>
  </w:num>
  <w:num w:numId="35">
    <w:abstractNumId w:val="42"/>
  </w:num>
  <w:num w:numId="36">
    <w:abstractNumId w:val="8"/>
  </w:num>
  <w:num w:numId="37">
    <w:abstractNumId w:val="39"/>
  </w:num>
  <w:num w:numId="38">
    <w:abstractNumId w:val="31"/>
  </w:num>
  <w:num w:numId="39">
    <w:abstractNumId w:val="2"/>
  </w:num>
  <w:num w:numId="40">
    <w:abstractNumId w:val="41"/>
  </w:num>
  <w:num w:numId="41">
    <w:abstractNumId w:val="27"/>
  </w:num>
  <w:num w:numId="42">
    <w:abstractNumId w:val="18"/>
  </w:num>
  <w:num w:numId="43">
    <w:abstractNumId w:val="22"/>
  </w:num>
  <w:num w:numId="44">
    <w:abstractNumId w:val="37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3119"/>
    <w:rsid w:val="00014506"/>
    <w:rsid w:val="00022B03"/>
    <w:rsid w:val="00026960"/>
    <w:rsid w:val="000373A4"/>
    <w:rsid w:val="00050980"/>
    <w:rsid w:val="00081697"/>
    <w:rsid w:val="000A750E"/>
    <w:rsid w:val="000D1FEF"/>
    <w:rsid w:val="000E5246"/>
    <w:rsid w:val="0010496E"/>
    <w:rsid w:val="001070CC"/>
    <w:rsid w:val="00114965"/>
    <w:rsid w:val="001244FA"/>
    <w:rsid w:val="00124F8A"/>
    <w:rsid w:val="001324A5"/>
    <w:rsid w:val="00137D92"/>
    <w:rsid w:val="00140F33"/>
    <w:rsid w:val="00150688"/>
    <w:rsid w:val="00152072"/>
    <w:rsid w:val="001543D4"/>
    <w:rsid w:val="001553EA"/>
    <w:rsid w:val="001560C3"/>
    <w:rsid w:val="001712F8"/>
    <w:rsid w:val="001739C4"/>
    <w:rsid w:val="00176337"/>
    <w:rsid w:val="00182700"/>
    <w:rsid w:val="00187FA2"/>
    <w:rsid w:val="00192395"/>
    <w:rsid w:val="001979D6"/>
    <w:rsid w:val="001A1266"/>
    <w:rsid w:val="001A3119"/>
    <w:rsid w:val="001D18E9"/>
    <w:rsid w:val="002014A2"/>
    <w:rsid w:val="002124AE"/>
    <w:rsid w:val="00215FF3"/>
    <w:rsid w:val="00223748"/>
    <w:rsid w:val="002372FC"/>
    <w:rsid w:val="0024312D"/>
    <w:rsid w:val="002557FC"/>
    <w:rsid w:val="00267DC2"/>
    <w:rsid w:val="00274F3E"/>
    <w:rsid w:val="00281C78"/>
    <w:rsid w:val="00295561"/>
    <w:rsid w:val="00295F48"/>
    <w:rsid w:val="002960FB"/>
    <w:rsid w:val="002B2B33"/>
    <w:rsid w:val="002C6172"/>
    <w:rsid w:val="002D0E8D"/>
    <w:rsid w:val="002E0197"/>
    <w:rsid w:val="002E042E"/>
    <w:rsid w:val="002E4E11"/>
    <w:rsid w:val="00341E11"/>
    <w:rsid w:val="003A031F"/>
    <w:rsid w:val="003A0B4C"/>
    <w:rsid w:val="003A0B7F"/>
    <w:rsid w:val="003C0BBD"/>
    <w:rsid w:val="003C2338"/>
    <w:rsid w:val="003D0736"/>
    <w:rsid w:val="003E4439"/>
    <w:rsid w:val="003E4A59"/>
    <w:rsid w:val="004328B1"/>
    <w:rsid w:val="00442C82"/>
    <w:rsid w:val="00446C5D"/>
    <w:rsid w:val="00456C5C"/>
    <w:rsid w:val="0047148C"/>
    <w:rsid w:val="004743AB"/>
    <w:rsid w:val="004756D1"/>
    <w:rsid w:val="00486751"/>
    <w:rsid w:val="004A21F4"/>
    <w:rsid w:val="004C244A"/>
    <w:rsid w:val="004C6346"/>
    <w:rsid w:val="004D2D42"/>
    <w:rsid w:val="004D336E"/>
    <w:rsid w:val="004E28CB"/>
    <w:rsid w:val="004E3B5C"/>
    <w:rsid w:val="004F0F42"/>
    <w:rsid w:val="004F3C71"/>
    <w:rsid w:val="004F5EFD"/>
    <w:rsid w:val="004F7B85"/>
    <w:rsid w:val="005063C9"/>
    <w:rsid w:val="00514AF0"/>
    <w:rsid w:val="005254AB"/>
    <w:rsid w:val="00525CE7"/>
    <w:rsid w:val="005331E8"/>
    <w:rsid w:val="0054232B"/>
    <w:rsid w:val="00542665"/>
    <w:rsid w:val="0055296C"/>
    <w:rsid w:val="0055357E"/>
    <w:rsid w:val="005640D9"/>
    <w:rsid w:val="00565A37"/>
    <w:rsid w:val="005661D5"/>
    <w:rsid w:val="0057401A"/>
    <w:rsid w:val="0057595A"/>
    <w:rsid w:val="00575E5A"/>
    <w:rsid w:val="00580755"/>
    <w:rsid w:val="0059197B"/>
    <w:rsid w:val="005C1EFB"/>
    <w:rsid w:val="005D1ACD"/>
    <w:rsid w:val="005D4352"/>
    <w:rsid w:val="005E2AF8"/>
    <w:rsid w:val="005E4300"/>
    <w:rsid w:val="005F7ADD"/>
    <w:rsid w:val="005F7E29"/>
    <w:rsid w:val="00621117"/>
    <w:rsid w:val="0063279D"/>
    <w:rsid w:val="006367A3"/>
    <w:rsid w:val="0063787F"/>
    <w:rsid w:val="006724CA"/>
    <w:rsid w:val="00677E86"/>
    <w:rsid w:val="006B2845"/>
    <w:rsid w:val="006B67F0"/>
    <w:rsid w:val="006C1BBA"/>
    <w:rsid w:val="006D6ADE"/>
    <w:rsid w:val="006D79FC"/>
    <w:rsid w:val="00743CB9"/>
    <w:rsid w:val="00750EF1"/>
    <w:rsid w:val="007631B3"/>
    <w:rsid w:val="007719C0"/>
    <w:rsid w:val="00781622"/>
    <w:rsid w:val="00787C24"/>
    <w:rsid w:val="007A3EAA"/>
    <w:rsid w:val="007D3F84"/>
    <w:rsid w:val="007E256E"/>
    <w:rsid w:val="007F3018"/>
    <w:rsid w:val="00806285"/>
    <w:rsid w:val="00825BF7"/>
    <w:rsid w:val="00831EA9"/>
    <w:rsid w:val="00832837"/>
    <w:rsid w:val="00855DBE"/>
    <w:rsid w:val="008652F8"/>
    <w:rsid w:val="00876E4B"/>
    <w:rsid w:val="00882977"/>
    <w:rsid w:val="00886D16"/>
    <w:rsid w:val="008A6C75"/>
    <w:rsid w:val="008C0350"/>
    <w:rsid w:val="008C1E3D"/>
    <w:rsid w:val="008C27CC"/>
    <w:rsid w:val="008C6FCC"/>
    <w:rsid w:val="009063B4"/>
    <w:rsid w:val="009204AF"/>
    <w:rsid w:val="0092473B"/>
    <w:rsid w:val="00924EF9"/>
    <w:rsid w:val="00925894"/>
    <w:rsid w:val="009357D6"/>
    <w:rsid w:val="00950E5C"/>
    <w:rsid w:val="009518DF"/>
    <w:rsid w:val="00954E74"/>
    <w:rsid w:val="00971634"/>
    <w:rsid w:val="00974156"/>
    <w:rsid w:val="00990881"/>
    <w:rsid w:val="009A6A71"/>
    <w:rsid w:val="009D081C"/>
    <w:rsid w:val="009D0DCA"/>
    <w:rsid w:val="009D7D70"/>
    <w:rsid w:val="009E3610"/>
    <w:rsid w:val="009F1102"/>
    <w:rsid w:val="009F2EEB"/>
    <w:rsid w:val="00A213CA"/>
    <w:rsid w:val="00A27E23"/>
    <w:rsid w:val="00A32D50"/>
    <w:rsid w:val="00A500FA"/>
    <w:rsid w:val="00A63773"/>
    <w:rsid w:val="00A646AC"/>
    <w:rsid w:val="00A83F8F"/>
    <w:rsid w:val="00A90D94"/>
    <w:rsid w:val="00A92EB1"/>
    <w:rsid w:val="00AB7266"/>
    <w:rsid w:val="00AD52A0"/>
    <w:rsid w:val="00AD5CC5"/>
    <w:rsid w:val="00AF3A4D"/>
    <w:rsid w:val="00B07CB3"/>
    <w:rsid w:val="00B313ED"/>
    <w:rsid w:val="00B31760"/>
    <w:rsid w:val="00B32468"/>
    <w:rsid w:val="00B658AD"/>
    <w:rsid w:val="00B67908"/>
    <w:rsid w:val="00B7702F"/>
    <w:rsid w:val="00B77113"/>
    <w:rsid w:val="00B77326"/>
    <w:rsid w:val="00B81FF0"/>
    <w:rsid w:val="00B934B9"/>
    <w:rsid w:val="00BA1A9E"/>
    <w:rsid w:val="00BA1D4D"/>
    <w:rsid w:val="00BB144F"/>
    <w:rsid w:val="00BC10C7"/>
    <w:rsid w:val="00BC132D"/>
    <w:rsid w:val="00BE47CD"/>
    <w:rsid w:val="00C1689F"/>
    <w:rsid w:val="00C24F80"/>
    <w:rsid w:val="00C307F7"/>
    <w:rsid w:val="00C4140D"/>
    <w:rsid w:val="00C43520"/>
    <w:rsid w:val="00C71D7F"/>
    <w:rsid w:val="00C92DFC"/>
    <w:rsid w:val="00C93215"/>
    <w:rsid w:val="00CC1D14"/>
    <w:rsid w:val="00CF7901"/>
    <w:rsid w:val="00D00EC6"/>
    <w:rsid w:val="00D01CFC"/>
    <w:rsid w:val="00D05C49"/>
    <w:rsid w:val="00D22CEB"/>
    <w:rsid w:val="00D27517"/>
    <w:rsid w:val="00D4356B"/>
    <w:rsid w:val="00D46888"/>
    <w:rsid w:val="00D512EF"/>
    <w:rsid w:val="00D57566"/>
    <w:rsid w:val="00DA538D"/>
    <w:rsid w:val="00DB38DB"/>
    <w:rsid w:val="00DB4AB6"/>
    <w:rsid w:val="00DD40E9"/>
    <w:rsid w:val="00DD7622"/>
    <w:rsid w:val="00DF3111"/>
    <w:rsid w:val="00DF6A08"/>
    <w:rsid w:val="00E00D71"/>
    <w:rsid w:val="00E04B25"/>
    <w:rsid w:val="00E21A6C"/>
    <w:rsid w:val="00E25040"/>
    <w:rsid w:val="00E271C8"/>
    <w:rsid w:val="00E33870"/>
    <w:rsid w:val="00E43B59"/>
    <w:rsid w:val="00E477CB"/>
    <w:rsid w:val="00E557F2"/>
    <w:rsid w:val="00E55AF9"/>
    <w:rsid w:val="00E574A1"/>
    <w:rsid w:val="00E955B9"/>
    <w:rsid w:val="00E961B0"/>
    <w:rsid w:val="00EB68C5"/>
    <w:rsid w:val="00EC3C7D"/>
    <w:rsid w:val="00ED2D92"/>
    <w:rsid w:val="00ED6E84"/>
    <w:rsid w:val="00EF5990"/>
    <w:rsid w:val="00F01D79"/>
    <w:rsid w:val="00F040B3"/>
    <w:rsid w:val="00F11B50"/>
    <w:rsid w:val="00F53A42"/>
    <w:rsid w:val="00F61000"/>
    <w:rsid w:val="00F66E2A"/>
    <w:rsid w:val="00F84895"/>
    <w:rsid w:val="00F95C7A"/>
    <w:rsid w:val="00F95E7F"/>
    <w:rsid w:val="00FA38AF"/>
    <w:rsid w:val="00FB2CBD"/>
    <w:rsid w:val="00FD03C6"/>
    <w:rsid w:val="00FD1EE3"/>
    <w:rsid w:val="00FD3CB9"/>
    <w:rsid w:val="00FE297B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A2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6F0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56F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56F0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56F0D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956F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56F0D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link w:val="BodyText"/>
    <w:uiPriority w:val="99"/>
    <w:semiHidden/>
    <w:rsid w:val="00956F0D"/>
    <w:rPr>
      <w:sz w:val="24"/>
      <w:szCs w:val="24"/>
    </w:rPr>
  </w:style>
  <w:style w:type="table" w:styleId="TableGrid">
    <w:name w:val="Table Grid"/>
    <w:basedOn w:val="TableNormal"/>
    <w:uiPriority w:val="99"/>
    <w:rsid w:val="00A83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6F0D"/>
    <w:rPr>
      <w:sz w:val="0"/>
      <w:szCs w:val="0"/>
    </w:rPr>
  </w:style>
  <w:style w:type="character" w:styleId="PageNumber">
    <w:name w:val="page number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82700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Unit xmlns="b70261a3-d2ae-41a9-bd58-de07cd266e4c">Week 5</Unit>
    <Status xmlns="b70261a3-d2ae-41a9-bd58-de07cd266e4c">08_Final CE Complete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6506b59155de4aa214eef6f165a6e989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0c490bb2dc429348b2d3617ee138a601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62920-E461-451C-9121-FFF2C4EB056F}">
  <ds:schemaRefs>
    <ds:schemaRef ds:uri="http://schemas.microsoft.com/office/2006/metadata/properties"/>
    <ds:schemaRef ds:uri="b70261a3-d2ae-41a9-bd58-de07cd266e4c"/>
  </ds:schemaRefs>
</ds:datastoreItem>
</file>

<file path=customXml/itemProps2.xml><?xml version="1.0" encoding="utf-8"?>
<ds:datastoreItem xmlns:ds="http://schemas.openxmlformats.org/officeDocument/2006/customXml" ds:itemID="{B99F6160-03CD-4B5D-B03B-ADA3B2A03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29CED49-F073-403F-91FC-89EC6B4FF9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</Template>
  <TotalTime>0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Tevis</cp:lastModifiedBy>
  <cp:revision>3</cp:revision>
  <cp:lastPrinted>2009-09-29T19:05:00Z</cp:lastPrinted>
  <dcterms:created xsi:type="dcterms:W3CDTF">2011-06-29T15:24:00Z</dcterms:created>
  <dcterms:modified xsi:type="dcterms:W3CDTF">2011-06-29T15:27:00Z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Week 5</vt:lpwstr>
  </property>
  <property fmtid="{D5CDD505-2E9C-101B-9397-08002B2CF9AE}" pid="5" name="Content Item">
    <vt:lpwstr>iLab</vt:lpwstr>
  </property>
  <property fmtid="{D5CDD505-2E9C-101B-9397-08002B2CF9AE}" pid="6" name="Course">
    <vt:lpwstr>CIS170C</vt:lpwstr>
  </property>
</Properties>
</file>