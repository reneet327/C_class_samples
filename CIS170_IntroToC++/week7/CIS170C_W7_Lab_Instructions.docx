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D1AD5" w14:textId="65E657C2" w:rsidR="00D14268" w:rsidRDefault="00C914DC">
      <w:pPr>
        <w:rPr>
          <w:rFonts w:ascii="Arial" w:hAnsi="Arial" w:cs="Arial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DD1B4C" wp14:editId="1B995F36">
                <wp:simplePos x="0" y="0"/>
                <wp:positionH relativeFrom="column">
                  <wp:posOffset>1181100</wp:posOffset>
                </wp:positionH>
                <wp:positionV relativeFrom="paragraph">
                  <wp:posOffset>161925</wp:posOffset>
                </wp:positionV>
                <wp:extent cx="22479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D1B5A" w14:textId="77777777" w:rsidR="00CB58C6" w:rsidRDefault="00CB58C6" w:rsidP="001739C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Student Lab Activity </w:t>
                            </w:r>
                          </w:p>
                          <w:p w14:paraId="3FDD1B5B" w14:textId="77777777" w:rsidR="00CB58C6" w:rsidRDefault="00CB5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2.75pt;width:17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    <v:textbox>
                  <w:txbxContent>
                    <w:p w14:paraId="3FDD1B5A" w14:textId="77777777" w:rsidR="00CB58C6" w:rsidRDefault="00CB58C6" w:rsidP="001739C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Student Lab Activity </w:t>
                      </w:r>
                    </w:p>
                    <w:p w14:paraId="3FDD1B5B" w14:textId="77777777" w:rsidR="00CB58C6" w:rsidRDefault="00CB58C6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3FDD1B4D" wp14:editId="2015C3C6">
            <wp:extent cx="1190625" cy="704850"/>
            <wp:effectExtent l="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1AD6" w14:textId="77777777" w:rsidR="00D14268" w:rsidRDefault="00D14268">
      <w:pPr>
        <w:rPr>
          <w:rFonts w:ascii="Arial" w:hAnsi="Arial" w:cs="Arial"/>
          <w:b/>
          <w:bCs/>
        </w:rPr>
      </w:pPr>
    </w:p>
    <w:p w14:paraId="3FDD1AD7" w14:textId="77777777" w:rsidR="00D14268" w:rsidRDefault="00D14268" w:rsidP="0047148C">
      <w:pPr>
        <w:pStyle w:val="BodyText"/>
        <w:numPr>
          <w:ilvl w:val="0"/>
          <w:numId w:val="5"/>
        </w:numPr>
      </w:pPr>
      <w:r>
        <w:t>Lab # CIS CIS170C-A7</w:t>
      </w:r>
      <w:r>
        <w:tab/>
      </w:r>
    </w:p>
    <w:p w14:paraId="3FDD1AD8" w14:textId="77777777" w:rsidR="00D14268" w:rsidRDefault="00D14268" w:rsidP="0055357E">
      <w:pPr>
        <w:pStyle w:val="BodyText"/>
      </w:pPr>
    </w:p>
    <w:p w14:paraId="3FDD1AD9" w14:textId="614A7373" w:rsidR="00D14268" w:rsidRDefault="00001080" w:rsidP="001712F8">
      <w:pPr>
        <w:pStyle w:val="BodyText"/>
        <w:numPr>
          <w:ilvl w:val="0"/>
          <w:numId w:val="5"/>
        </w:numPr>
      </w:pPr>
      <w:r>
        <w:t>Lab 7 of 7:</w:t>
      </w:r>
      <w:r w:rsidR="00D14268">
        <w:t xml:space="preserve"> </w:t>
      </w:r>
      <w:r w:rsidR="00D32AF3">
        <w:t xml:space="preserve">Sequential </w:t>
      </w:r>
      <w:r w:rsidR="00D14268">
        <w:t xml:space="preserve">Files </w:t>
      </w:r>
    </w:p>
    <w:p w14:paraId="3FDD1ADA" w14:textId="77777777" w:rsidR="00D14268" w:rsidRDefault="00D14268" w:rsidP="00C853AA">
      <w:pPr>
        <w:pStyle w:val="BodyText"/>
        <w:ind w:left="360"/>
      </w:pPr>
      <w:r>
        <w:tab/>
      </w:r>
      <w:r>
        <w:tab/>
      </w:r>
      <w:r>
        <w:tab/>
      </w:r>
    </w:p>
    <w:p w14:paraId="3FDD1ADB" w14:textId="78072740" w:rsidR="00D14268" w:rsidRDefault="00001080" w:rsidP="001D18E9">
      <w:pPr>
        <w:pStyle w:val="BodyText"/>
        <w:numPr>
          <w:ilvl w:val="0"/>
          <w:numId w:val="5"/>
        </w:numPr>
      </w:pPr>
      <w:r>
        <w:t>Lab Overview - Scenario/Summary</w:t>
      </w:r>
    </w:p>
    <w:p w14:paraId="3FDD1ADC" w14:textId="77777777" w:rsidR="00D14268" w:rsidRDefault="00D14268" w:rsidP="001D18E9">
      <w:pPr>
        <w:pStyle w:val="BodyText"/>
      </w:pPr>
    </w:p>
    <w:p w14:paraId="3FDD1ADD" w14:textId="5A07EC48" w:rsidR="00D14268" w:rsidRPr="0019363D" w:rsidRDefault="00D14268" w:rsidP="005254A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will code, build, and execute a program </w:t>
      </w:r>
      <w:r w:rsidR="00E03A80">
        <w:rPr>
          <w:rFonts w:ascii="Arial" w:hAnsi="Arial" w:cs="Arial"/>
        </w:rPr>
        <w:t xml:space="preserve">that </w:t>
      </w:r>
      <w:r w:rsidRPr="0019363D">
        <w:rPr>
          <w:rFonts w:ascii="Arial" w:hAnsi="Arial" w:cs="Arial"/>
        </w:rPr>
        <w:t>requir</w:t>
      </w:r>
      <w:r w:rsidR="00E03A80">
        <w:rPr>
          <w:rFonts w:ascii="Arial" w:hAnsi="Arial" w:cs="Arial"/>
        </w:rPr>
        <w:t>es</w:t>
      </w:r>
      <w:r w:rsidRPr="001936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sequential files to create an </w:t>
      </w:r>
      <w:r w:rsidR="00CB58C6">
        <w:rPr>
          <w:rFonts w:ascii="Arial" w:hAnsi="Arial" w:cs="Arial"/>
        </w:rPr>
        <w:t>a</w:t>
      </w:r>
      <w:r>
        <w:rPr>
          <w:rFonts w:ascii="Arial" w:hAnsi="Arial" w:cs="Arial"/>
        </w:rPr>
        <w:t>ddress database</w:t>
      </w:r>
      <w:r w:rsidRPr="0019363D">
        <w:rPr>
          <w:rFonts w:ascii="Arial" w:hAnsi="Arial" w:cs="Arial"/>
        </w:rPr>
        <w:t>.</w:t>
      </w:r>
    </w:p>
    <w:p w14:paraId="3FDD1ADE" w14:textId="77777777" w:rsidR="00D14268" w:rsidRPr="0019363D" w:rsidRDefault="00D14268" w:rsidP="005254AB">
      <w:pPr>
        <w:ind w:left="360"/>
        <w:rPr>
          <w:rFonts w:ascii="Arial" w:hAnsi="Arial" w:cs="Arial"/>
        </w:rPr>
      </w:pPr>
    </w:p>
    <w:p w14:paraId="3FDD1ADF" w14:textId="5C01F4E0" w:rsidR="00D14268" w:rsidRPr="0019363D" w:rsidRDefault="00D14268" w:rsidP="005254AB">
      <w:pPr>
        <w:ind w:left="360"/>
        <w:rPr>
          <w:rFonts w:ascii="Arial" w:hAnsi="Arial" w:cs="Arial"/>
        </w:rPr>
      </w:pPr>
      <w:r w:rsidRPr="0019363D">
        <w:rPr>
          <w:rFonts w:ascii="Arial" w:hAnsi="Arial" w:cs="Arial"/>
        </w:rPr>
        <w:t xml:space="preserve">Learning </w:t>
      </w:r>
      <w:r w:rsidR="00E03A80">
        <w:rPr>
          <w:rFonts w:ascii="Arial" w:hAnsi="Arial" w:cs="Arial"/>
        </w:rPr>
        <w:t>O</w:t>
      </w:r>
      <w:r w:rsidRPr="0019363D">
        <w:rPr>
          <w:rFonts w:ascii="Arial" w:hAnsi="Arial" w:cs="Arial"/>
        </w:rPr>
        <w:t>utcomes</w:t>
      </w:r>
    </w:p>
    <w:p w14:paraId="3FDD1AE0" w14:textId="77777777" w:rsidR="00D14268" w:rsidRPr="0019363D" w:rsidRDefault="00D14268" w:rsidP="005254AB">
      <w:pPr>
        <w:ind w:left="360"/>
        <w:rPr>
          <w:rFonts w:ascii="Arial" w:hAnsi="Arial" w:cs="Arial"/>
        </w:rPr>
      </w:pPr>
    </w:p>
    <w:p w14:paraId="3FDD1AE1" w14:textId="42E02C3A" w:rsidR="00D14268" w:rsidRPr="0019363D" w:rsidRDefault="00D14268" w:rsidP="007A78D4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using a menu system with </w:t>
      </w:r>
      <w:r w:rsidR="00E03A80">
        <w:rPr>
          <w:rFonts w:ascii="Arial" w:hAnsi="Arial" w:cs="Arial"/>
        </w:rPr>
        <w:t>c</w:t>
      </w:r>
      <w:r>
        <w:rPr>
          <w:rFonts w:ascii="Arial" w:hAnsi="Arial" w:cs="Arial"/>
        </w:rPr>
        <w:t>onsole applicat</w:t>
      </w:r>
      <w:r w:rsidR="00B319DA">
        <w:rPr>
          <w:rFonts w:ascii="Arial" w:hAnsi="Arial" w:cs="Arial"/>
        </w:rPr>
        <w:t>ions</w:t>
      </w:r>
    </w:p>
    <w:p w14:paraId="3FDD1AE2" w14:textId="194FA4DB" w:rsidR="00D14268" w:rsidRDefault="00E03A80" w:rsidP="00486751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14268" w:rsidRPr="0019363D">
        <w:rPr>
          <w:rFonts w:ascii="Arial" w:hAnsi="Arial" w:cs="Arial"/>
        </w:rPr>
        <w:t xml:space="preserve">e able to write a </w:t>
      </w:r>
      <w:r w:rsidR="00D14268">
        <w:rPr>
          <w:rFonts w:ascii="Arial" w:hAnsi="Arial" w:cs="Arial"/>
        </w:rPr>
        <w:t>console</w:t>
      </w:r>
      <w:r w:rsidR="00D14268" w:rsidRPr="0019363D">
        <w:rPr>
          <w:rFonts w:ascii="Arial" w:hAnsi="Arial" w:cs="Arial"/>
        </w:rPr>
        <w:t xml:space="preserve"> application</w:t>
      </w:r>
    </w:p>
    <w:p w14:paraId="3FDD1AE3" w14:textId="2B3E40A0" w:rsidR="00D14268" w:rsidRPr="0019363D" w:rsidRDefault="00B319DA" w:rsidP="00486751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Demonstrate e</w:t>
      </w:r>
      <w:r w:rsidR="00D14268">
        <w:rPr>
          <w:rFonts w:ascii="Arial" w:hAnsi="Arial" w:cs="Arial"/>
        </w:rPr>
        <w:t xml:space="preserve">ntering, </w:t>
      </w:r>
      <w:r>
        <w:rPr>
          <w:rFonts w:ascii="Arial" w:hAnsi="Arial" w:cs="Arial"/>
        </w:rPr>
        <w:t>a</w:t>
      </w:r>
      <w:r w:rsidR="00D14268">
        <w:rPr>
          <w:rFonts w:ascii="Arial" w:hAnsi="Arial" w:cs="Arial"/>
        </w:rPr>
        <w:t>ppending,</w:t>
      </w:r>
      <w:r>
        <w:rPr>
          <w:rFonts w:ascii="Arial" w:hAnsi="Arial" w:cs="Arial"/>
        </w:rPr>
        <w:t xml:space="preserve"> storing, and retrieving records</w:t>
      </w:r>
    </w:p>
    <w:p w14:paraId="3FDD1AE4" w14:textId="14E8803B" w:rsidR="00D14268" w:rsidRPr="0019363D" w:rsidRDefault="00D14268" w:rsidP="00CF3808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19363D">
        <w:rPr>
          <w:rFonts w:ascii="Arial" w:hAnsi="Arial" w:cs="Arial"/>
        </w:rPr>
        <w:t>e able to write lines of output to a text f</w:t>
      </w:r>
      <w:r w:rsidR="00B319DA">
        <w:rPr>
          <w:rFonts w:ascii="Arial" w:hAnsi="Arial" w:cs="Arial"/>
        </w:rPr>
        <w:t>ile in order to create a report</w:t>
      </w:r>
    </w:p>
    <w:p w14:paraId="3FDD1AE5" w14:textId="77777777" w:rsidR="00D14268" w:rsidRPr="00B313ED" w:rsidRDefault="00D14268" w:rsidP="00B313ED">
      <w:pPr>
        <w:rPr>
          <w:rFonts w:ascii="Arial" w:hAnsi="Arial" w:cs="Arial"/>
          <w:b/>
        </w:rPr>
      </w:pPr>
    </w:p>
    <w:p w14:paraId="3FDD1AE6" w14:textId="42DD28E6" w:rsidR="00D14268" w:rsidRDefault="00CB58C6" w:rsidP="00BC132D">
      <w:pPr>
        <w:pStyle w:val="BodyText"/>
        <w:numPr>
          <w:ilvl w:val="0"/>
          <w:numId w:val="5"/>
        </w:numPr>
      </w:pPr>
      <w:r>
        <w:t>Deliverables</w:t>
      </w:r>
    </w:p>
    <w:p w14:paraId="3FDD1AE7" w14:textId="77777777" w:rsidR="00D14268" w:rsidRDefault="00D14268" w:rsidP="00BA1D4D">
      <w:pPr>
        <w:pStyle w:val="BodyText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D14268" w:rsidRPr="00CB58C6" w14:paraId="3FDD1AEB" w14:textId="77777777" w:rsidTr="003C2338">
        <w:tc>
          <w:tcPr>
            <w:tcW w:w="1278" w:type="dxa"/>
            <w:shd w:val="clear" w:color="auto" w:fill="DBE5F1"/>
          </w:tcPr>
          <w:p w14:paraId="3FDD1AE8" w14:textId="77777777" w:rsidR="00D14268" w:rsidRPr="00CB58C6" w:rsidRDefault="00D14268" w:rsidP="005958CC">
            <w:pPr>
              <w:rPr>
                <w:rFonts w:ascii="Arial" w:hAnsi="Arial" w:cs="Arial"/>
                <w:b/>
                <w:bCs/>
              </w:rPr>
            </w:pPr>
            <w:r w:rsidRPr="00CB58C6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14:paraId="3FDD1AE9" w14:textId="77777777" w:rsidR="00D14268" w:rsidRPr="00CB58C6" w:rsidRDefault="00D14268" w:rsidP="005958CC">
            <w:pPr>
              <w:rPr>
                <w:rFonts w:ascii="Arial" w:hAnsi="Arial" w:cs="Arial"/>
                <w:b/>
                <w:bCs/>
              </w:rPr>
            </w:pPr>
            <w:r w:rsidRPr="00CB58C6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14:paraId="3FDD1AEA" w14:textId="77777777" w:rsidR="00D14268" w:rsidRPr="00CB58C6" w:rsidRDefault="00D14268" w:rsidP="005958CC">
            <w:pPr>
              <w:rPr>
                <w:rFonts w:ascii="Arial" w:hAnsi="Arial" w:cs="Arial"/>
                <w:b/>
                <w:bCs/>
              </w:rPr>
            </w:pPr>
            <w:r w:rsidRPr="00CB58C6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D14268" w:rsidRPr="00CB58C6" w14:paraId="3FDD1AEF" w14:textId="77777777" w:rsidTr="00525CE7">
        <w:tc>
          <w:tcPr>
            <w:tcW w:w="1278" w:type="dxa"/>
          </w:tcPr>
          <w:p w14:paraId="3FDD1AEC" w14:textId="77777777" w:rsidR="00D14268" w:rsidRPr="00CB58C6" w:rsidRDefault="00D14268" w:rsidP="005958CC">
            <w:pPr>
              <w:rPr>
                <w:rFonts w:ascii="Arial" w:hAnsi="Arial" w:cs="Arial"/>
                <w:b/>
                <w:bCs/>
              </w:rPr>
            </w:pPr>
            <w:r w:rsidRPr="00CB58C6">
              <w:rPr>
                <w:rFonts w:ascii="Arial" w:hAnsi="Arial" w:cs="Arial"/>
                <w:b/>
                <w:bCs/>
              </w:rPr>
              <w:t xml:space="preserve">Step </w:t>
            </w:r>
          </w:p>
        </w:tc>
        <w:tc>
          <w:tcPr>
            <w:tcW w:w="6840" w:type="dxa"/>
          </w:tcPr>
          <w:p w14:paraId="3FDD1AED" w14:textId="77777777" w:rsidR="00D14268" w:rsidRPr="00CB58C6" w:rsidRDefault="00D14268" w:rsidP="005958CC">
            <w:pPr>
              <w:rPr>
                <w:rFonts w:ascii="Arial" w:hAnsi="Arial" w:cs="Arial"/>
                <w:bCs/>
              </w:rPr>
            </w:pPr>
            <w:r w:rsidRPr="00CB58C6">
              <w:rPr>
                <w:rFonts w:ascii="Arial" w:hAnsi="Arial" w:cs="Arial"/>
                <w:bCs/>
              </w:rPr>
              <w:t>Program Listing and Output</w:t>
            </w:r>
          </w:p>
        </w:tc>
        <w:tc>
          <w:tcPr>
            <w:tcW w:w="2034" w:type="dxa"/>
          </w:tcPr>
          <w:p w14:paraId="3FDD1AEE" w14:textId="77777777" w:rsidR="00D14268" w:rsidRPr="00CB58C6" w:rsidRDefault="00D14268" w:rsidP="005958CC">
            <w:pPr>
              <w:rPr>
                <w:rFonts w:ascii="Arial" w:hAnsi="Arial" w:cs="Arial"/>
                <w:b/>
                <w:bCs/>
              </w:rPr>
            </w:pPr>
            <w:r w:rsidRPr="00CB58C6">
              <w:rPr>
                <w:rFonts w:ascii="Arial" w:hAnsi="Arial" w:cs="Arial"/>
                <w:b/>
                <w:bCs/>
              </w:rPr>
              <w:t>45</w:t>
            </w:r>
          </w:p>
        </w:tc>
      </w:tr>
    </w:tbl>
    <w:p w14:paraId="3FDD1AF0" w14:textId="77777777" w:rsidR="00D14268" w:rsidRDefault="00D14268" w:rsidP="00C853AA">
      <w:pPr>
        <w:pStyle w:val="BodyText"/>
        <w:ind w:left="360"/>
      </w:pPr>
    </w:p>
    <w:p w14:paraId="3FDD1AF1" w14:textId="77777777" w:rsidR="00D14268" w:rsidRDefault="00D14268" w:rsidP="00C853AA">
      <w:pPr>
        <w:pStyle w:val="BodyText"/>
        <w:ind w:left="360"/>
      </w:pPr>
    </w:p>
    <w:p w14:paraId="3FDD1AF2" w14:textId="7EAE026E" w:rsidR="00D14268" w:rsidRDefault="00CB58C6" w:rsidP="00BC132D">
      <w:pPr>
        <w:pStyle w:val="BodyText"/>
        <w:numPr>
          <w:ilvl w:val="0"/>
          <w:numId w:val="5"/>
        </w:numPr>
      </w:pPr>
      <w:r>
        <w:t>Lab Steps</w:t>
      </w:r>
    </w:p>
    <w:p w14:paraId="3FDD1AF3" w14:textId="77777777" w:rsidR="00D14268" w:rsidRDefault="00D14268" w:rsidP="0019363D">
      <w:pPr>
        <w:rPr>
          <w:rFonts w:ascii="Arial" w:hAnsi="Arial" w:cs="Arial"/>
          <w:b/>
          <w:bCs/>
        </w:rPr>
      </w:pPr>
    </w:p>
    <w:p w14:paraId="3FDD1AF4" w14:textId="77777777" w:rsidR="00D14268" w:rsidRDefault="00D14268" w:rsidP="0019363D">
      <w:pPr>
        <w:pStyle w:val="BodyText"/>
      </w:pPr>
      <w:r>
        <w:t>Preparation:</w:t>
      </w:r>
    </w:p>
    <w:p w14:paraId="368C0118" w14:textId="77777777" w:rsidR="00B319DA" w:rsidRDefault="00B319DA" w:rsidP="0019363D">
      <w:pPr>
        <w:pStyle w:val="BodyText"/>
      </w:pPr>
    </w:p>
    <w:p w14:paraId="3FDD1AF5" w14:textId="77777777" w:rsidR="00D14268" w:rsidRDefault="00D14268" w:rsidP="0019363D">
      <w:pPr>
        <w:rPr>
          <w:rFonts w:ascii="Arial" w:hAnsi="Arial" w:cs="Arial"/>
          <w:bCs/>
        </w:rPr>
      </w:pPr>
      <w:r w:rsidRPr="00442C82">
        <w:rPr>
          <w:rFonts w:ascii="Arial" w:hAnsi="Arial" w:cs="Arial"/>
          <w:bCs/>
        </w:rPr>
        <w:t xml:space="preserve">If you are using the Citrix remote lab, follow the login instructions located in the </w:t>
      </w:r>
      <w:proofErr w:type="spellStart"/>
      <w:r w:rsidRPr="00442C82">
        <w:rPr>
          <w:rFonts w:ascii="Arial" w:hAnsi="Arial" w:cs="Arial"/>
          <w:bCs/>
        </w:rPr>
        <w:t>iLab</w:t>
      </w:r>
      <w:proofErr w:type="spellEnd"/>
      <w:r w:rsidRPr="00442C82">
        <w:rPr>
          <w:rFonts w:ascii="Arial" w:hAnsi="Arial" w:cs="Arial"/>
          <w:bCs/>
        </w:rPr>
        <w:t xml:space="preserve"> tab in Course Home.</w:t>
      </w:r>
    </w:p>
    <w:p w14:paraId="3FDD1AF6" w14:textId="77777777" w:rsidR="00D14268" w:rsidRPr="00442C82" w:rsidRDefault="00D14268" w:rsidP="0019363D">
      <w:pPr>
        <w:rPr>
          <w:rFonts w:ascii="Arial" w:hAnsi="Arial" w:cs="Arial"/>
          <w:bCs/>
        </w:rPr>
      </w:pPr>
    </w:p>
    <w:p w14:paraId="3FDD1AF7" w14:textId="23CC14C5" w:rsidR="00D14268" w:rsidRPr="00442C82" w:rsidRDefault="00D14268" w:rsidP="0019363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Locate the Visual Studio 2010</w:t>
      </w:r>
      <w:r w:rsidR="00B319DA">
        <w:rPr>
          <w:rFonts w:ascii="Arial" w:hAnsi="Arial" w:cs="Arial"/>
          <w:bCs/>
        </w:rPr>
        <w:t xml:space="preserve"> icon and l</w:t>
      </w:r>
      <w:r w:rsidRPr="00442C82">
        <w:rPr>
          <w:rFonts w:ascii="Arial" w:hAnsi="Arial" w:cs="Arial"/>
          <w:bCs/>
        </w:rPr>
        <w:t>aunch the application.</w:t>
      </w:r>
    </w:p>
    <w:p w14:paraId="3FDD1AF8" w14:textId="77777777" w:rsidR="00D14268" w:rsidRPr="00442C82" w:rsidRDefault="00D14268" w:rsidP="0019363D">
      <w:pPr>
        <w:rPr>
          <w:rFonts w:ascii="Arial" w:hAnsi="Arial" w:cs="Arial"/>
          <w:bCs/>
        </w:rPr>
      </w:pPr>
    </w:p>
    <w:p w14:paraId="3FDD1AF9" w14:textId="77777777" w:rsidR="00D14268" w:rsidRDefault="00D14268" w:rsidP="0019363D">
      <w:pPr>
        <w:pStyle w:val="BodyText"/>
      </w:pPr>
      <w:r>
        <w:t>Lab:</w:t>
      </w:r>
    </w:p>
    <w:p w14:paraId="3FDD1AFA" w14:textId="77777777" w:rsidR="00D14268" w:rsidRDefault="00D142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D14268" w:rsidRPr="00954E74" w14:paraId="3FDD1AFC" w14:textId="77777777" w:rsidTr="00AB410A">
        <w:tc>
          <w:tcPr>
            <w:tcW w:w="10152" w:type="dxa"/>
            <w:shd w:val="clear" w:color="auto" w:fill="B7E4FF"/>
          </w:tcPr>
          <w:p w14:paraId="3FDD1AFB" w14:textId="7C19FD83" w:rsidR="00D14268" w:rsidRPr="00954E74" w:rsidRDefault="00D14268" w:rsidP="00E03A80">
            <w:pPr>
              <w:rPr>
                <w:rFonts w:ascii="Arial" w:hAnsi="Arial" w:cs="Arial"/>
                <w:bCs/>
                <w:i/>
              </w:rPr>
            </w:pPr>
            <w:r w:rsidRPr="00E03A80">
              <w:rPr>
                <w:rFonts w:ascii="Arial" w:hAnsi="Arial" w:cs="Arial"/>
                <w:b/>
                <w:bCs/>
              </w:rPr>
              <w:t xml:space="preserve">Step 1: </w:t>
            </w:r>
            <w:r w:rsidRPr="00E03A80">
              <w:rPr>
                <w:rFonts w:ascii="Arial" w:hAnsi="Arial" w:cs="Arial"/>
                <w:bCs/>
              </w:rPr>
              <w:t>Requirements</w:t>
            </w:r>
            <w:r w:rsidR="00E03A80" w:rsidRPr="00E03A80">
              <w:rPr>
                <w:rFonts w:ascii="Arial" w:hAnsi="Arial" w:cs="Arial"/>
                <w:bCs/>
              </w:rPr>
              <w:t>:</w:t>
            </w:r>
            <w:r w:rsidRPr="00E03A80">
              <w:rPr>
                <w:rFonts w:ascii="Arial" w:hAnsi="Arial" w:cs="Arial"/>
                <w:bCs/>
              </w:rPr>
              <w:t xml:space="preserve"> An Address Database</w:t>
            </w:r>
          </w:p>
        </w:tc>
      </w:tr>
      <w:tr w:rsidR="00D14268" w:rsidRPr="00954E74" w14:paraId="3FDD1B14" w14:textId="77777777" w:rsidTr="00AB410A">
        <w:trPr>
          <w:trHeight w:val="602"/>
        </w:trPr>
        <w:tc>
          <w:tcPr>
            <w:tcW w:w="10152" w:type="dxa"/>
          </w:tcPr>
          <w:p w14:paraId="3FDD1AFD" w14:textId="77777777" w:rsidR="00D14268" w:rsidRPr="00001080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Create a C++ console application that will store and retrieve names and addresses in a text file.</w:t>
            </w:r>
          </w:p>
          <w:p w14:paraId="3FDD1AFE" w14:textId="2D64EA3A" w:rsidR="00D14268" w:rsidRPr="00001080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The program should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 do the following</w:t>
            </w:r>
            <w:r w:rsidR="00E03A8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DD1AFF" w14:textId="5CDED673" w:rsidR="00D14268" w:rsidRPr="00001080" w:rsidRDefault="00E03A80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It should a</w:t>
            </w:r>
            <w:r w:rsidR="00D14268" w:rsidRPr="00001080">
              <w:rPr>
                <w:rFonts w:ascii="Arial" w:hAnsi="Arial" w:cs="Arial"/>
                <w:sz w:val="22"/>
                <w:szCs w:val="22"/>
              </w:rPr>
              <w:t xml:space="preserve">ccept a series of names and addresses from the console. </w:t>
            </w:r>
          </w:p>
          <w:p w14:paraId="3FDD1B00" w14:textId="6F997F61" w:rsidR="00D14268" w:rsidRPr="00001080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The user's input should be written to a text file in the CSV format described in the lecture</w:t>
            </w:r>
            <w:r w:rsidR="00E03A80">
              <w:rPr>
                <w:rFonts w:ascii="Arial" w:hAnsi="Arial" w:cs="Arial"/>
                <w:sz w:val="22"/>
                <w:szCs w:val="22"/>
              </w:rPr>
              <w:t>, b</w:t>
            </w:r>
            <w:r w:rsidRPr="00001080">
              <w:rPr>
                <w:rFonts w:ascii="Arial" w:hAnsi="Arial" w:cs="Arial"/>
                <w:sz w:val="22"/>
                <w:szCs w:val="22"/>
              </w:rPr>
              <w:t xml:space="preserve">ut do not include the field names in the first row of the file. </w:t>
            </w:r>
          </w:p>
          <w:p w14:paraId="3FDD1B01" w14:textId="6EB8A0E6" w:rsidR="00D14268" w:rsidRPr="00001080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lastRenderedPageBreak/>
              <w:t>Read the records from the text file</w:t>
            </w:r>
            <w:r w:rsidR="00E03A80">
              <w:rPr>
                <w:rFonts w:ascii="Arial" w:hAnsi="Arial" w:cs="Arial"/>
                <w:sz w:val="22"/>
                <w:szCs w:val="22"/>
              </w:rPr>
              <w:t>,</w:t>
            </w:r>
            <w:r w:rsidRPr="00001080">
              <w:rPr>
                <w:rFonts w:ascii="Arial" w:hAnsi="Arial" w:cs="Arial"/>
                <w:sz w:val="22"/>
                <w:szCs w:val="22"/>
              </w:rPr>
              <w:t xml:space="preserve"> and display them in a user</w:t>
            </w:r>
            <w:r w:rsidR="00B319DA">
              <w:rPr>
                <w:rFonts w:ascii="Arial" w:hAnsi="Arial" w:cs="Arial"/>
                <w:sz w:val="22"/>
                <w:szCs w:val="22"/>
              </w:rPr>
              <w:t>-</w:t>
            </w:r>
            <w:r w:rsidRPr="00001080">
              <w:rPr>
                <w:rFonts w:ascii="Arial" w:hAnsi="Arial" w:cs="Arial"/>
                <w:sz w:val="22"/>
                <w:szCs w:val="22"/>
              </w:rPr>
              <w:t xml:space="preserve">friendly format. </w:t>
            </w:r>
          </w:p>
          <w:p w14:paraId="3FDD1B02" w14:textId="106A29B0" w:rsidR="00D14268" w:rsidRPr="00001080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Provide a m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enu to allow the user to </w:t>
            </w:r>
            <w:r w:rsidRPr="00001080">
              <w:rPr>
                <w:rFonts w:ascii="Arial" w:hAnsi="Arial" w:cs="Arial"/>
                <w:sz w:val="22"/>
                <w:szCs w:val="22"/>
              </w:rPr>
              <w:t>append records to the file, display the records</w:t>
            </w:r>
            <w:r w:rsidR="00B319DA">
              <w:rPr>
                <w:rFonts w:ascii="Arial" w:hAnsi="Arial" w:cs="Arial"/>
                <w:sz w:val="22"/>
                <w:szCs w:val="22"/>
              </w:rPr>
              <w:t>,</w:t>
            </w:r>
            <w:r w:rsidRPr="00001080">
              <w:rPr>
                <w:rFonts w:ascii="Arial" w:hAnsi="Arial" w:cs="Arial"/>
                <w:sz w:val="22"/>
                <w:szCs w:val="22"/>
              </w:rPr>
              <w:t xml:space="preserve"> or exit the application.</w:t>
            </w:r>
          </w:p>
          <w:p w14:paraId="3FDD1B03" w14:textId="77777777" w:rsidR="00D14268" w:rsidRPr="00001080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Build upon the code below to complete the assignment.</w:t>
            </w:r>
          </w:p>
          <w:tbl>
            <w:tblPr>
              <w:tblW w:w="3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6944"/>
            </w:tblGrid>
            <w:tr w:rsidR="00D14268" w:rsidRPr="00F56BFD" w14:paraId="3FDD1B12" w14:textId="77777777" w:rsidTr="002E317C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C"/>
                  <w:vAlign w:val="center"/>
                </w:tcPr>
                <w:p w14:paraId="3FDD1B04" w14:textId="77777777" w:rsidR="00D14268" w:rsidRPr="00B319DA" w:rsidRDefault="00D14268" w:rsidP="002E317C">
                  <w:pP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//Specification: Append and display records in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a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address database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14:paraId="3FDD1B05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#include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</w:t>
                  </w:r>
                  <w:proofErr w:type="spellStart"/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iostream</w:t>
                  </w:r>
                  <w:proofErr w:type="spellEnd"/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&gt;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#include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</w:t>
                  </w:r>
                  <w:proofErr w:type="spellStart"/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fstream</w:t>
                  </w:r>
                  <w:proofErr w:type="spellEnd"/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&gt;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#include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&lt;string&gt;</w:t>
                  </w:r>
                </w:p>
                <w:p w14:paraId="3FDD1B06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using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namespace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std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</w:p>
                <w:p w14:paraId="3FDD1B07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menu(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writeData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readData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string * split(string,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char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const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char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FileName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[] =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"TestAddress.txt"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</w:p>
                <w:p w14:paraId="3FDD1B08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main () 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 menu();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return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0;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}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main</w:t>
                  </w:r>
                </w:p>
                <w:p w14:paraId="3FDD1B09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menu(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 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//allow user to choose to append records, display records or exit the program</w:t>
                  </w:r>
                </w:p>
                <w:p w14:paraId="3FDD1B0A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menu</w:t>
                  </w:r>
                </w:p>
                <w:p w14:paraId="3FDD1B0B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writeData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//Write the Address Info to a file</w:t>
                  </w:r>
                </w:p>
                <w:p w14:paraId="3FDD1B0C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write data</w:t>
                  </w:r>
                </w:p>
                <w:p w14:paraId="3FDD1B0D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readData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//read data from a file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//use the split function to break a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//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deliminated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line of text into fields</w:t>
                  </w:r>
                </w:p>
                <w:p w14:paraId="3FDD1B0E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read data</w:t>
                  </w:r>
                </w:p>
                <w:p w14:paraId="3FDD1B0F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proofErr w:type="gram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string</w:t>
                  </w:r>
                  <w:proofErr w:type="gram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* split(string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char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theDeliminator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//Break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into fields and save the fields to an array.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        //Each field will occupy one element in a character array.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        //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is a string with fields separated with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theDeliminator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character.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        //Assumes the last field in the string is terminated with a newline.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        //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Useage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: string *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theFields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= split(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lineBuffer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, ',');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        //determine how many splits there will be so we can size our array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        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splitCount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= 0;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for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i = 0; i &lt;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theLine.size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(); i++){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if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[i] ==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theDeliminator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  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splitCount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++;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 }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splitCount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++;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//add one more to the count because there is not an ending comma </w:t>
                  </w:r>
                </w:p>
                <w:p w14:paraId="3FDD1B10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        //create an array to hold the fields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string*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theFieldArray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theFieldArray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new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string[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splitCount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];</w:t>
                  </w:r>
                </w:p>
                <w:p w14:paraId="3FDD1B11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        //split the string into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seperate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fields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string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""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commaCount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= 0;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for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i = 0; i &lt;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theLine.size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(); i++){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//read each character and look for the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deliminator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 xml:space="preserve">       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if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[i] !=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theDeliminator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) {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+=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theLine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[i];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//build the field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       }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else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{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//the </w:t>
                  </w:r>
                  <w:proofErr w:type="spellStart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deliminator</w:t>
                  </w:r>
                  <w:proofErr w:type="spellEnd"/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was hit so save to the field to the array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theFieldArray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[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commaCount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;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//save the field to the array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r w:rsidRPr="00B319DA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""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        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commaCount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++;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      }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 }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theFieldArray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[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commaCount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;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//the last field is not marked with a comma...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 xml:space="preserve">        </w:t>
                  </w: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return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theFieldArray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} </w:t>
                  </w:r>
                  <w:r w:rsidRPr="00B319D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split</w:t>
                  </w:r>
                </w:p>
              </w:tc>
            </w:tr>
          </w:tbl>
          <w:p w14:paraId="3FDD1B13" w14:textId="77777777" w:rsidR="00D14268" w:rsidRPr="00182700" w:rsidRDefault="00D14268" w:rsidP="007A78D4">
            <w:pPr>
              <w:rPr>
                <w:rFonts w:ascii="Arial" w:hAnsi="Arial" w:cs="Arial"/>
              </w:rPr>
            </w:pPr>
          </w:p>
        </w:tc>
      </w:tr>
      <w:tr w:rsidR="00D14268" w:rsidRPr="00954E74" w14:paraId="3FDD1B16" w14:textId="77777777" w:rsidTr="00AB410A">
        <w:tc>
          <w:tcPr>
            <w:tcW w:w="10152" w:type="dxa"/>
            <w:shd w:val="clear" w:color="auto" w:fill="B7E4FF"/>
          </w:tcPr>
          <w:p w14:paraId="3FDD1B15" w14:textId="77777777" w:rsidR="00D14268" w:rsidRPr="00954E74" w:rsidRDefault="00D14268" w:rsidP="00C853AA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lastRenderedPageBreak/>
              <w:t xml:space="preserve">Step 2: </w:t>
            </w:r>
            <w:r w:rsidRPr="00E03A80">
              <w:rPr>
                <w:rFonts w:ascii="Arial" w:hAnsi="Arial" w:cs="Arial"/>
                <w:bCs/>
              </w:rPr>
              <w:t>Processing Logic</w:t>
            </w:r>
          </w:p>
        </w:tc>
      </w:tr>
      <w:tr w:rsidR="00D14268" w:rsidRPr="00954E74" w14:paraId="3FDD1B33" w14:textId="77777777" w:rsidTr="00AB410A">
        <w:trPr>
          <w:trHeight w:val="602"/>
        </w:trPr>
        <w:tc>
          <w:tcPr>
            <w:tcW w:w="10152" w:type="dxa"/>
          </w:tcPr>
          <w:p w14:paraId="3C0190B7" w14:textId="77777777" w:rsidR="00E03A80" w:rsidRDefault="00E03A80" w:rsidP="00A637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DD1B17" w14:textId="77BB88DE" w:rsidR="00D14268" w:rsidRPr="00001080" w:rsidRDefault="00B319DA" w:rsidP="00A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Using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pseudo</w:t>
            </w:r>
            <w:r w:rsidR="00D14268" w:rsidRPr="00001080">
              <w:rPr>
                <w:rFonts w:ascii="Arial" w:hAnsi="Arial" w:cs="Arial"/>
                <w:sz w:val="22"/>
                <w:szCs w:val="22"/>
              </w:rPr>
              <w:t>code</w:t>
            </w:r>
            <w:proofErr w:type="spellEnd"/>
            <w:r w:rsidR="00D14268" w:rsidRPr="00001080">
              <w:rPr>
                <w:rFonts w:ascii="Arial" w:hAnsi="Arial" w:cs="Arial"/>
                <w:sz w:val="22"/>
                <w:szCs w:val="22"/>
              </w:rPr>
              <w:t xml:space="preserve"> below, write the code </w:t>
            </w:r>
            <w:r>
              <w:rPr>
                <w:rFonts w:ascii="Arial" w:hAnsi="Arial" w:cs="Arial"/>
                <w:sz w:val="22"/>
                <w:szCs w:val="22"/>
              </w:rPr>
              <w:t>that will meet the requirements.</w:t>
            </w:r>
          </w:p>
          <w:p w14:paraId="3FDD1B18" w14:textId="59DA2E94" w:rsidR="00D14268" w:rsidRPr="00001080" w:rsidRDefault="00E03A80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B319DA">
              <w:rPr>
                <w:rFonts w:ascii="Arial" w:hAnsi="Arial" w:cs="Arial"/>
                <w:sz w:val="22"/>
                <w:szCs w:val="22"/>
              </w:rPr>
              <w:t>seudoc</w:t>
            </w:r>
            <w:r w:rsidR="00D14268" w:rsidRPr="00001080">
              <w:rPr>
                <w:rFonts w:ascii="Arial" w:hAnsi="Arial" w:cs="Arial"/>
                <w:sz w:val="22"/>
                <w:szCs w:val="22"/>
              </w:rPr>
              <w:t>ode</w:t>
            </w:r>
            <w:proofErr w:type="spellEnd"/>
            <w:r w:rsidR="00D14268" w:rsidRPr="00001080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 w:rsidR="00D14268" w:rsidRPr="00001080">
              <w:rPr>
                <w:rFonts w:ascii="Arial" w:hAnsi="Arial" w:cs="Arial"/>
                <w:sz w:val="22"/>
                <w:szCs w:val="22"/>
              </w:rPr>
              <w:t>writeData</w:t>
            </w:r>
            <w:proofErr w:type="spellEnd"/>
            <w:r w:rsidR="00D14268" w:rsidRPr="00001080">
              <w:rPr>
                <w:rFonts w:ascii="Arial" w:hAnsi="Arial" w:cs="Arial"/>
                <w:sz w:val="22"/>
                <w:szCs w:val="22"/>
              </w:rPr>
              <w:t xml:space="preserve"> function is shown below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4960"/>
            </w:tblGrid>
            <w:tr w:rsidR="00D14268" w:rsidRPr="00F56BFD" w14:paraId="3FDD1B26" w14:textId="77777777" w:rsidTr="002E317C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C"/>
                  <w:vAlign w:val="center"/>
                </w:tcPr>
                <w:p w14:paraId="3FDD1B19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Start</w:t>
                  </w:r>
                </w:p>
                <w:p w14:paraId="3FDD1B1A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open the text file to append</w:t>
                  </w:r>
                </w:p>
                <w:p w14:paraId="3FDD1B1B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start do while loop</w:t>
                  </w:r>
                </w:p>
                <w:p w14:paraId="3FDD1B1C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 Allow user to enter name</w:t>
                  </w:r>
                </w:p>
                <w:p w14:paraId="3FDD1B1D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                   store name (using 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getline</w:t>
                  </w:r>
                  <w:proofErr w:type="spellEnd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 method)</w:t>
                  </w:r>
                </w:p>
                <w:p w14:paraId="3FDD1B1E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 Allow user to enter city</w:t>
                  </w:r>
                </w:p>
                <w:p w14:paraId="3FDD1B1F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lastRenderedPageBreak/>
                    <w:t xml:space="preserve">                    store city (using </w:t>
                  </w:r>
                  <w:proofErr w:type="spellStart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getline</w:t>
                  </w:r>
                  <w:proofErr w:type="spellEnd"/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 method)</w:t>
                  </w:r>
                </w:p>
                <w:p w14:paraId="3FDD1B20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.</w:t>
                  </w:r>
                </w:p>
                <w:p w14:paraId="3FDD1B21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.</w:t>
                  </w:r>
                </w:p>
                <w:p w14:paraId="3FDD1B22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write name, city, etc. to the file</w:t>
                  </w:r>
                </w:p>
                <w:p w14:paraId="3FDD1B23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end loop</w:t>
                  </w:r>
                </w:p>
                <w:p w14:paraId="3FDD1B24" w14:textId="77777777" w:rsidR="00D14268" w:rsidRPr="00B319DA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close the file</w:t>
                  </w:r>
                </w:p>
                <w:p w14:paraId="3FDD1B25" w14:textId="77777777" w:rsidR="00D14268" w:rsidRPr="0070513F" w:rsidRDefault="00D14268" w:rsidP="002E317C">
                  <w:pPr>
                    <w:spacing w:before="100" w:beforeAutospacing="1" w:after="100" w:afterAutospacing="1"/>
                    <w:rPr>
                      <w:color w:val="0000FF"/>
                      <w:sz w:val="20"/>
                      <w:szCs w:val="20"/>
                    </w:rPr>
                  </w:pPr>
                  <w:r w:rsidRPr="00B319DA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End</w:t>
                  </w:r>
                </w:p>
              </w:tc>
            </w:tr>
          </w:tbl>
          <w:p w14:paraId="3FDD1B27" w14:textId="1C7C315D" w:rsidR="00D14268" w:rsidRPr="00001080" w:rsidRDefault="00D14268" w:rsidP="007A78D4">
            <w:pPr>
              <w:spacing w:before="100" w:beforeAutospacing="1" w:after="240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lastRenderedPageBreak/>
              <w:t>The program input should appear similar to this</w:t>
            </w:r>
            <w:r w:rsidR="00E03A80">
              <w:rPr>
                <w:rFonts w:ascii="Arial" w:hAnsi="Arial" w:cs="Arial"/>
                <w:sz w:val="22"/>
                <w:szCs w:val="22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3968"/>
            </w:tblGrid>
            <w:tr w:rsidR="00D14268" w:rsidRPr="00F56BFD" w14:paraId="3FDD1B29" w14:textId="77777777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14:paraId="3FDD1B28" w14:textId="77777777" w:rsidR="00D14268" w:rsidRPr="00B319DA" w:rsidRDefault="00D14268" w:rsidP="002E317C">
                  <w:pPr>
                    <w:rPr>
                      <w:rFonts w:ascii="Arial" w:hAnsi="Arial" w:cs="Arial"/>
                    </w:rPr>
                  </w:pP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Append Records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Name..........John Smith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Street.........902 Union Ave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City............Any Town 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State...........TX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Zip Code......78552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"Enter another Record? (Y/N) "</w:t>
                  </w:r>
                </w:p>
              </w:tc>
            </w:tr>
          </w:tbl>
          <w:p w14:paraId="3FDD1B2A" w14:textId="0F390593" w:rsidR="00D14268" w:rsidRPr="00001080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 xml:space="preserve">The file structure </w:t>
            </w:r>
            <w:r w:rsidR="00E03A80">
              <w:rPr>
                <w:rFonts w:ascii="Arial" w:hAnsi="Arial" w:cs="Arial"/>
                <w:sz w:val="22"/>
                <w:szCs w:val="22"/>
              </w:rPr>
              <w:t xml:space="preserve">should </w:t>
            </w:r>
            <w:r w:rsidRPr="00001080">
              <w:rPr>
                <w:rFonts w:ascii="Arial" w:hAnsi="Arial" w:cs="Arial"/>
                <w:sz w:val="22"/>
                <w:szCs w:val="22"/>
              </w:rPr>
              <w:t>look like this</w:t>
            </w:r>
            <w:r w:rsidR="00E03A80">
              <w:rPr>
                <w:rFonts w:ascii="Arial" w:hAnsi="Arial" w:cs="Arial"/>
                <w:sz w:val="22"/>
                <w:szCs w:val="22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3968"/>
            </w:tblGrid>
            <w:tr w:rsidR="00D14268" w:rsidRPr="00F56BFD" w14:paraId="3FDD1B2C" w14:textId="77777777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14:paraId="3FDD1B2B" w14:textId="77777777" w:rsidR="00D14268" w:rsidRPr="00B319DA" w:rsidRDefault="00D14268" w:rsidP="002E317C">
                  <w:pPr>
                    <w:rPr>
                      <w:rFonts w:ascii="Arial" w:hAnsi="Arial" w:cs="Arial"/>
                    </w:rPr>
                  </w:pP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John Smith, 902 Union Ave, Any Town, TX, 79552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Eric Jones, 345 State Way, Fresno, CA, 93432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...</w:t>
                  </w:r>
                </w:p>
              </w:tc>
            </w:tr>
          </w:tbl>
          <w:p w14:paraId="3FDD1B2D" w14:textId="695080B4" w:rsidR="00D14268" w:rsidRPr="00001080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001080">
              <w:rPr>
                <w:rFonts w:ascii="Arial" w:hAnsi="Arial" w:cs="Arial"/>
                <w:sz w:val="22"/>
                <w:szCs w:val="22"/>
              </w:rPr>
              <w:t>The file output should appear similar to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 the following</w:t>
            </w:r>
            <w:r w:rsidR="00E03A80">
              <w:rPr>
                <w:rFonts w:ascii="Arial" w:hAnsi="Arial" w:cs="Arial"/>
                <w:sz w:val="22"/>
                <w:szCs w:val="22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4732"/>
            </w:tblGrid>
            <w:tr w:rsidR="00D14268" w:rsidRPr="00F56BFD" w14:paraId="3FDD1B2F" w14:textId="77777777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14:paraId="3FDD1B2E" w14:textId="77777777" w:rsidR="00D14268" w:rsidRPr="0070513F" w:rsidRDefault="00D14268" w:rsidP="002E317C"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Show Records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Record #1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Name...........John Smith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Street..........902 Union Ave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City.............Any Town 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State...........TX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Zip Code......78552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Record #2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Name...........Eric Jones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Street..........345 State Way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City.............Fresno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State...........CA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Zip Code.......93432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__________________________________________</w:t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br/>
                    <w:t>(A)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ppend</w:t>
                  </w:r>
                  <w:proofErr w:type="spellEnd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 xml:space="preserve"> Records, (S)how Records, (E)</w:t>
                  </w:r>
                  <w:proofErr w:type="spellStart"/>
                  <w:r w:rsidRPr="00B319DA">
                    <w:rPr>
                      <w:rFonts w:ascii="Arial" w:hAnsi="Arial" w:cs="Arial"/>
                      <w:sz w:val="20"/>
                      <w:szCs w:val="20"/>
                    </w:rPr>
                    <w:t>xit</w:t>
                  </w:r>
                  <w:proofErr w:type="spellEnd"/>
                </w:p>
              </w:tc>
            </w:tr>
          </w:tbl>
          <w:p w14:paraId="3FDD1B30" w14:textId="77777777" w:rsidR="00D14268" w:rsidRDefault="00D14268" w:rsidP="007A78D4"/>
          <w:p w14:paraId="3FDD1B31" w14:textId="77777777" w:rsidR="00D14268" w:rsidRPr="0019363D" w:rsidRDefault="00D14268" w:rsidP="005958CC">
            <w:pPr>
              <w:rPr>
                <w:rFonts w:ascii="Arial" w:hAnsi="Arial" w:cs="Arial"/>
              </w:rPr>
            </w:pPr>
          </w:p>
          <w:p w14:paraId="3FDD1B32" w14:textId="77777777" w:rsidR="00D14268" w:rsidRPr="0019363D" w:rsidRDefault="00D14268" w:rsidP="007A78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14268" w:rsidRPr="00954E74" w14:paraId="3FDD1B35" w14:textId="77777777" w:rsidTr="005958CC">
        <w:tc>
          <w:tcPr>
            <w:tcW w:w="10152" w:type="dxa"/>
            <w:shd w:val="clear" w:color="auto" w:fill="B7E4FF"/>
          </w:tcPr>
          <w:p w14:paraId="3FDD1B34" w14:textId="446AB719" w:rsidR="00D14268" w:rsidRPr="00954E74" w:rsidRDefault="00D14268" w:rsidP="00CB58C6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lastRenderedPageBreak/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CB58C6">
              <w:rPr>
                <w:rFonts w:ascii="Arial" w:hAnsi="Arial" w:cs="Arial"/>
                <w:bCs/>
              </w:rPr>
              <w:t xml:space="preserve">Create a </w:t>
            </w:r>
            <w:r w:rsidR="00CB58C6">
              <w:rPr>
                <w:rFonts w:ascii="Arial" w:hAnsi="Arial" w:cs="Arial"/>
                <w:bCs/>
              </w:rPr>
              <w:t>N</w:t>
            </w:r>
            <w:r w:rsidRPr="00CB58C6">
              <w:rPr>
                <w:rFonts w:ascii="Arial" w:hAnsi="Arial" w:cs="Arial"/>
                <w:bCs/>
              </w:rPr>
              <w:t xml:space="preserve">ew </w:t>
            </w:r>
            <w:r w:rsidR="00CB58C6">
              <w:rPr>
                <w:rFonts w:ascii="Arial" w:hAnsi="Arial" w:cs="Arial"/>
                <w:bCs/>
              </w:rPr>
              <w:t>P</w:t>
            </w:r>
            <w:r w:rsidRPr="00CB58C6">
              <w:rPr>
                <w:rFonts w:ascii="Arial" w:hAnsi="Arial" w:cs="Arial"/>
                <w:bCs/>
              </w:rPr>
              <w:t>roject</w:t>
            </w:r>
          </w:p>
        </w:tc>
      </w:tr>
      <w:tr w:rsidR="00D14268" w:rsidRPr="00954E74" w14:paraId="3FDD1B38" w14:textId="77777777" w:rsidTr="005958CC">
        <w:trPr>
          <w:trHeight w:val="602"/>
        </w:trPr>
        <w:tc>
          <w:tcPr>
            <w:tcW w:w="10152" w:type="dxa"/>
          </w:tcPr>
          <w:p w14:paraId="3FDD1B37" w14:textId="5FF1EC95" w:rsidR="00D14268" w:rsidRPr="00B319DA" w:rsidRDefault="00D14268" w:rsidP="00E03A80">
            <w:pPr>
              <w:rPr>
                <w:rFonts w:ascii="Arial" w:hAnsi="Arial" w:cs="Arial"/>
              </w:rPr>
            </w:pPr>
            <w:r w:rsidRPr="00CB58C6">
              <w:rPr>
                <w:rFonts w:ascii="Arial" w:hAnsi="Arial" w:cs="Arial"/>
                <w:sz w:val="22"/>
                <w:szCs w:val="22"/>
              </w:rPr>
              <w:t>Create a new project and name it LAB7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CB58C6">
              <w:rPr>
                <w:rFonts w:ascii="Arial" w:hAnsi="Arial" w:cs="Arial"/>
                <w:sz w:val="22"/>
                <w:szCs w:val="22"/>
              </w:rPr>
              <w:t>Write your code using t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he </w:t>
            </w:r>
            <w:r w:rsidR="00E03A80">
              <w:rPr>
                <w:rFonts w:ascii="Arial" w:hAnsi="Arial" w:cs="Arial"/>
                <w:sz w:val="22"/>
                <w:szCs w:val="22"/>
              </w:rPr>
              <w:t>p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rocessing </w:t>
            </w:r>
            <w:r w:rsidR="00E03A80">
              <w:rPr>
                <w:rFonts w:ascii="Arial" w:hAnsi="Arial" w:cs="Arial"/>
                <w:sz w:val="22"/>
                <w:szCs w:val="22"/>
              </w:rPr>
              <w:t>l</w:t>
            </w:r>
            <w:r w:rsidR="00B319DA">
              <w:rPr>
                <w:rFonts w:ascii="Arial" w:hAnsi="Arial" w:cs="Arial"/>
                <w:sz w:val="22"/>
                <w:szCs w:val="22"/>
              </w:rPr>
              <w:t xml:space="preserve">ogic in Step 2. </w:t>
            </w:r>
            <w:r w:rsidRPr="00CB58C6">
              <w:rPr>
                <w:rFonts w:ascii="Arial" w:hAnsi="Arial" w:cs="Arial"/>
                <w:sz w:val="22"/>
                <w:szCs w:val="22"/>
              </w:rPr>
              <w:t>Make sure you save your program.</w:t>
            </w:r>
          </w:p>
        </w:tc>
      </w:tr>
      <w:tr w:rsidR="00D14268" w:rsidRPr="00954E74" w14:paraId="3FDD1B3A" w14:textId="77777777" w:rsidTr="005958CC">
        <w:tc>
          <w:tcPr>
            <w:tcW w:w="10152" w:type="dxa"/>
            <w:shd w:val="clear" w:color="auto" w:fill="B7E4FF"/>
          </w:tcPr>
          <w:p w14:paraId="3FDD1B39" w14:textId="77777777" w:rsidR="00D14268" w:rsidRPr="00954E74" w:rsidRDefault="00D14268" w:rsidP="005958CC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CB58C6">
              <w:rPr>
                <w:rFonts w:ascii="Arial" w:hAnsi="Arial" w:cs="Arial"/>
                <w:bCs/>
              </w:rPr>
              <w:t>Compile and Execute</w:t>
            </w:r>
          </w:p>
        </w:tc>
      </w:tr>
      <w:tr w:rsidR="00D14268" w:rsidRPr="00954E74" w14:paraId="3FDD1B3F" w14:textId="77777777" w:rsidTr="005958CC">
        <w:trPr>
          <w:trHeight w:val="602"/>
        </w:trPr>
        <w:tc>
          <w:tcPr>
            <w:tcW w:w="10152" w:type="dxa"/>
          </w:tcPr>
          <w:p w14:paraId="3FDD1B3B" w14:textId="5F0DF0B6" w:rsidR="00D14268" w:rsidRPr="00CB58C6" w:rsidRDefault="00D14268" w:rsidP="005958C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CB58C6">
              <w:rPr>
                <w:rFonts w:ascii="Arial" w:hAnsi="Arial" w:cs="Arial"/>
              </w:rPr>
              <w:t xml:space="preserve">Compile your program. Eliminate all </w:t>
            </w:r>
            <w:r w:rsidR="00E03A80">
              <w:rPr>
                <w:rFonts w:ascii="Arial" w:hAnsi="Arial" w:cs="Arial"/>
              </w:rPr>
              <w:t xml:space="preserve">the </w:t>
            </w:r>
            <w:r w:rsidRPr="00CB58C6">
              <w:rPr>
                <w:rFonts w:ascii="Arial" w:hAnsi="Arial" w:cs="Arial"/>
              </w:rPr>
              <w:t>syntax errors.</w:t>
            </w:r>
          </w:p>
          <w:p w14:paraId="3FDD1B3C" w14:textId="77777777" w:rsidR="00D14268" w:rsidRPr="00CB58C6" w:rsidRDefault="00D14268" w:rsidP="005958CC">
            <w:pPr>
              <w:rPr>
                <w:rFonts w:ascii="Arial" w:hAnsi="Arial" w:cs="Arial"/>
              </w:rPr>
            </w:pPr>
          </w:p>
          <w:p w14:paraId="3FDD1B3D" w14:textId="6A4692C0" w:rsidR="00D14268" w:rsidRPr="00CB58C6" w:rsidRDefault="00D14268" w:rsidP="005958C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CB58C6">
              <w:rPr>
                <w:rFonts w:ascii="Arial" w:hAnsi="Arial" w:cs="Arial"/>
              </w:rPr>
              <w:t>Build your program and verify the results of the program. Make corrections to the program logic</w:t>
            </w:r>
            <w:r w:rsidR="00E03A80">
              <w:rPr>
                <w:rFonts w:ascii="Arial" w:hAnsi="Arial" w:cs="Arial"/>
              </w:rPr>
              <w:t>,</w:t>
            </w:r>
            <w:r w:rsidRPr="00CB58C6">
              <w:rPr>
                <w:rFonts w:ascii="Arial" w:hAnsi="Arial" w:cs="Arial"/>
              </w:rPr>
              <w:t xml:space="preserve"> if necessary</w:t>
            </w:r>
            <w:r w:rsidR="00E03A80">
              <w:rPr>
                <w:rFonts w:ascii="Arial" w:hAnsi="Arial" w:cs="Arial"/>
              </w:rPr>
              <w:t>,</w:t>
            </w:r>
            <w:r w:rsidRPr="00CB58C6">
              <w:rPr>
                <w:rFonts w:ascii="Arial" w:hAnsi="Arial" w:cs="Arial"/>
              </w:rPr>
              <w:t xml:space="preserve"> until the results of the program execution are what you expect.</w:t>
            </w:r>
          </w:p>
          <w:p w14:paraId="3FDD1B3E" w14:textId="77777777" w:rsidR="00D14268" w:rsidRPr="005C1EFB" w:rsidRDefault="00D14268" w:rsidP="005958CC">
            <w:pPr>
              <w:ind w:left="360"/>
              <w:rPr>
                <w:rFonts w:ascii="Arial" w:hAnsi="Arial" w:cs="Arial"/>
              </w:rPr>
            </w:pPr>
          </w:p>
        </w:tc>
      </w:tr>
      <w:tr w:rsidR="00D14268" w:rsidRPr="00954E74" w14:paraId="3FDD1B41" w14:textId="77777777" w:rsidTr="005958CC">
        <w:tc>
          <w:tcPr>
            <w:tcW w:w="10152" w:type="dxa"/>
            <w:shd w:val="clear" w:color="auto" w:fill="B7E4FF"/>
          </w:tcPr>
          <w:p w14:paraId="3FDD1B40" w14:textId="64378C39" w:rsidR="00D14268" w:rsidRPr="00954E74" w:rsidRDefault="00D14268" w:rsidP="00CB58C6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5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CB58C6">
              <w:rPr>
                <w:rFonts w:ascii="Arial" w:hAnsi="Arial" w:cs="Arial"/>
                <w:bCs/>
              </w:rPr>
              <w:t>Print Screens</w:t>
            </w:r>
            <w:r w:rsidRPr="00CB58C6">
              <w:rPr>
                <w:rFonts w:ascii="Arial" w:hAnsi="Arial" w:cs="Arial"/>
                <w:bCs/>
              </w:rPr>
              <w:t>hots and Program</w:t>
            </w:r>
          </w:p>
        </w:tc>
      </w:tr>
      <w:tr w:rsidR="00D14268" w:rsidRPr="00954E74" w14:paraId="3FDD1B47" w14:textId="77777777" w:rsidTr="005958CC">
        <w:trPr>
          <w:trHeight w:val="602"/>
        </w:trPr>
        <w:tc>
          <w:tcPr>
            <w:tcW w:w="10152" w:type="dxa"/>
          </w:tcPr>
          <w:p w14:paraId="3FDD1B42" w14:textId="77777777" w:rsidR="00D14268" w:rsidRDefault="00D14268" w:rsidP="005958CC">
            <w:pPr>
              <w:pStyle w:val="ListParagraph"/>
              <w:rPr>
                <w:rFonts w:ascii="Arial" w:hAnsi="Arial" w:cs="Arial"/>
                <w:bCs/>
                <w:i/>
              </w:rPr>
            </w:pPr>
          </w:p>
          <w:p w14:paraId="3FDD1B43" w14:textId="0793352F" w:rsidR="00D14268" w:rsidRPr="00B319DA" w:rsidRDefault="00D14268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B319DA">
              <w:rPr>
                <w:rFonts w:ascii="Arial" w:hAnsi="Arial" w:cs="Arial"/>
                <w:bCs/>
              </w:rPr>
              <w:t>Capture a screen print of your output</w:t>
            </w:r>
            <w:r w:rsidR="00B319DA">
              <w:rPr>
                <w:rFonts w:ascii="Arial" w:hAnsi="Arial" w:cs="Arial"/>
                <w:bCs/>
              </w:rPr>
              <w:t>.</w:t>
            </w:r>
            <w:r w:rsidRPr="00B319DA">
              <w:rPr>
                <w:rFonts w:ascii="Arial" w:hAnsi="Arial" w:cs="Arial"/>
                <w:bCs/>
              </w:rPr>
              <w:t xml:space="preserve"> </w:t>
            </w:r>
            <w:r w:rsidR="00B319DA">
              <w:rPr>
                <w:rFonts w:ascii="Arial" w:hAnsi="Arial" w:cs="Arial"/>
                <w:bCs/>
              </w:rPr>
              <w:t>(</w:t>
            </w:r>
            <w:r w:rsidRPr="00B319DA">
              <w:rPr>
                <w:rFonts w:ascii="Arial" w:hAnsi="Arial" w:cs="Arial"/>
                <w:bCs/>
              </w:rPr>
              <w:t xml:space="preserve">Do a </w:t>
            </w:r>
            <w:r w:rsidR="00E03A80">
              <w:rPr>
                <w:rFonts w:ascii="Arial" w:hAnsi="Arial" w:cs="Arial"/>
                <w:bCs/>
              </w:rPr>
              <w:t>print screen</w:t>
            </w:r>
            <w:r w:rsidRPr="00B319DA">
              <w:rPr>
                <w:rFonts w:ascii="Arial" w:hAnsi="Arial" w:cs="Arial"/>
                <w:bCs/>
              </w:rPr>
              <w:t xml:space="preserve"> and </w:t>
            </w:r>
            <w:r w:rsidR="00B319DA">
              <w:rPr>
                <w:rFonts w:ascii="Arial" w:hAnsi="Arial" w:cs="Arial"/>
                <w:bCs/>
              </w:rPr>
              <w:t>paste into an MS Word document.)</w:t>
            </w:r>
          </w:p>
          <w:p w14:paraId="3FDD1B44" w14:textId="22D01BB4" w:rsidR="00D14268" w:rsidRPr="00B319DA" w:rsidRDefault="00B319DA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D14268" w:rsidRPr="00B319DA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14:paraId="3FDD1B45" w14:textId="61C0D077" w:rsidR="00D14268" w:rsidRPr="00B319DA" w:rsidRDefault="00B319DA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Save the Word d</w:t>
            </w:r>
            <w:r w:rsidR="00D14268" w:rsidRPr="00B319DA">
              <w:rPr>
                <w:rFonts w:ascii="Arial" w:hAnsi="Arial" w:cs="Arial"/>
                <w:bCs/>
              </w:rPr>
              <w:t>ocument as Lab07_LastName_FirstInit</w:t>
            </w:r>
            <w:bookmarkStart w:id="0" w:name="_GoBack"/>
            <w:bookmarkEnd w:id="0"/>
            <w:r w:rsidR="00D14268" w:rsidRPr="00B319DA">
              <w:rPr>
                <w:rFonts w:ascii="Arial" w:hAnsi="Arial" w:cs="Arial"/>
                <w:bCs/>
              </w:rPr>
              <w:t>ial</w:t>
            </w:r>
            <w:r>
              <w:rPr>
                <w:rFonts w:ascii="Arial" w:hAnsi="Arial" w:cs="Arial"/>
                <w:bCs/>
              </w:rPr>
              <w:t>.</w:t>
            </w:r>
          </w:p>
          <w:p w14:paraId="3FDD1B46" w14:textId="77777777" w:rsidR="00D14268" w:rsidRPr="005C1EFB" w:rsidRDefault="00D14268" w:rsidP="00C853AA">
            <w:pPr>
              <w:rPr>
                <w:rFonts w:ascii="Arial" w:hAnsi="Arial" w:cs="Arial"/>
              </w:rPr>
            </w:pPr>
          </w:p>
        </w:tc>
      </w:tr>
      <w:tr w:rsidR="00D14268" w:rsidRPr="00954E74" w14:paraId="3FDD1B49" w14:textId="77777777" w:rsidTr="004520D1">
        <w:tc>
          <w:tcPr>
            <w:tcW w:w="10152" w:type="dxa"/>
            <w:shd w:val="clear" w:color="auto" w:fill="B8CCE4"/>
          </w:tcPr>
          <w:p w14:paraId="3FDD1B48" w14:textId="77777777" w:rsidR="00D14268" w:rsidRPr="00954E74" w:rsidRDefault="00D14268" w:rsidP="005C1EFB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LAB</w:t>
            </w:r>
          </w:p>
        </w:tc>
      </w:tr>
    </w:tbl>
    <w:p w14:paraId="3FDD1B4A" w14:textId="77777777" w:rsidR="00D14268" w:rsidRDefault="00D14268" w:rsidP="00BC132D">
      <w:pPr>
        <w:rPr>
          <w:rFonts w:ascii="Arial" w:hAnsi="Arial" w:cs="Arial"/>
          <w:b/>
          <w:bCs/>
        </w:rPr>
      </w:pPr>
    </w:p>
    <w:sectPr w:rsidR="00D14268" w:rsidSect="007816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D1B50" w14:textId="77777777" w:rsidR="00CB58C6" w:rsidRDefault="00CB58C6">
      <w:r>
        <w:separator/>
      </w:r>
    </w:p>
  </w:endnote>
  <w:endnote w:type="continuationSeparator" w:id="0">
    <w:p w14:paraId="3FDD1B51" w14:textId="77777777" w:rsidR="00CB58C6" w:rsidRDefault="00CB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4" w14:textId="77777777" w:rsidR="00CB58C6" w:rsidRDefault="00CB5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5" w14:textId="77777777" w:rsidR="00CB58C6" w:rsidRPr="004C244A" w:rsidRDefault="00CB58C6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E03A80">
      <w:rPr>
        <w:rStyle w:val="PageNumber"/>
        <w:rFonts w:ascii="Arial" w:hAnsi="Arial" w:cs="Arial"/>
        <w:noProof/>
        <w:sz w:val="18"/>
        <w:szCs w:val="18"/>
      </w:rPr>
      <w:t>5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E03A80">
      <w:rPr>
        <w:rStyle w:val="PageNumber"/>
        <w:rFonts w:ascii="Arial" w:hAnsi="Arial" w:cs="Arial"/>
        <w:noProof/>
        <w:sz w:val="18"/>
        <w:szCs w:val="18"/>
      </w:rPr>
      <w:t>5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3FDD1B56" w14:textId="77777777" w:rsidR="00CB58C6" w:rsidRPr="004C244A" w:rsidRDefault="00CB58C6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E03A80">
      <w:fldChar w:fldCharType="begin"/>
    </w:r>
    <w:r w:rsidR="00E03A80">
      <w:instrText xml:space="preserve"> FILENAME   \* MERGEFORMAT </w:instrText>
    </w:r>
    <w:r w:rsidR="00E03A80">
      <w:fldChar w:fldCharType="separate"/>
    </w:r>
    <w:r w:rsidRPr="00C853AA">
      <w:rPr>
        <w:rFonts w:ascii="Arial" w:hAnsi="Arial" w:cs="Arial"/>
        <w:noProof/>
        <w:sz w:val="18"/>
        <w:szCs w:val="18"/>
      </w:rPr>
      <w:t>Lab Activity CIS CIS170C-A7</w:t>
    </w:r>
    <w:r w:rsidR="00E03A80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8" w14:textId="77777777" w:rsidR="00CB58C6" w:rsidRPr="004C244A" w:rsidRDefault="00CB58C6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3FDD1B59" w14:textId="77777777" w:rsidR="00CB58C6" w:rsidRPr="004C244A" w:rsidRDefault="00CB58C6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E03A80">
      <w:fldChar w:fldCharType="begin"/>
    </w:r>
    <w:r w:rsidR="00E03A80">
      <w:instrText xml:space="preserve"> FILENAME   \* MERGEFORMAT </w:instrText>
    </w:r>
    <w:r w:rsidR="00E03A80">
      <w:fldChar w:fldCharType="separate"/>
    </w:r>
    <w:r w:rsidRPr="00677E86">
      <w:rPr>
        <w:rFonts w:ascii="Arial" w:hAnsi="Arial" w:cs="Arial"/>
        <w:noProof/>
        <w:sz w:val="18"/>
        <w:szCs w:val="18"/>
      </w:rPr>
      <w:t>Lab Activity CIS CIS170B-A1.docx</w:t>
    </w:r>
    <w:r w:rsidR="00E03A80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1B4E" w14:textId="77777777" w:rsidR="00CB58C6" w:rsidRDefault="00CB58C6">
      <w:r>
        <w:separator/>
      </w:r>
    </w:p>
  </w:footnote>
  <w:footnote w:type="continuationSeparator" w:id="0">
    <w:p w14:paraId="3FDD1B4F" w14:textId="77777777" w:rsidR="00CB58C6" w:rsidRDefault="00CB5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2" w14:textId="77777777" w:rsidR="00CB58C6" w:rsidRDefault="00CB5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3" w14:textId="77777777" w:rsidR="00CB58C6" w:rsidRDefault="00CB5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B57" w14:textId="77777777" w:rsidR="00CB58C6" w:rsidRDefault="00CB5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AFD3467"/>
    <w:multiLevelType w:val="multilevel"/>
    <w:tmpl w:val="0F3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EB57D6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F0C3C3F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2"/>
  </w:num>
  <w:num w:numId="2">
    <w:abstractNumId w:val="12"/>
  </w:num>
  <w:num w:numId="3">
    <w:abstractNumId w:val="14"/>
  </w:num>
  <w:num w:numId="4">
    <w:abstractNumId w:val="17"/>
  </w:num>
  <w:num w:numId="5">
    <w:abstractNumId w:val="22"/>
  </w:num>
  <w:num w:numId="6">
    <w:abstractNumId w:val="15"/>
  </w:num>
  <w:num w:numId="7">
    <w:abstractNumId w:val="28"/>
  </w:num>
  <w:num w:numId="8">
    <w:abstractNumId w:val="18"/>
  </w:num>
  <w:num w:numId="9">
    <w:abstractNumId w:val="27"/>
  </w:num>
  <w:num w:numId="10">
    <w:abstractNumId w:val="31"/>
  </w:num>
  <w:num w:numId="11">
    <w:abstractNumId w:val="21"/>
  </w:num>
  <w:num w:numId="12">
    <w:abstractNumId w:val="32"/>
  </w:num>
  <w:num w:numId="13">
    <w:abstractNumId w:val="24"/>
  </w:num>
  <w:num w:numId="14">
    <w:abstractNumId w:val="10"/>
  </w:num>
  <w:num w:numId="15">
    <w:abstractNumId w:val="16"/>
  </w:num>
  <w:num w:numId="16">
    <w:abstractNumId w:val="19"/>
  </w:num>
  <w:num w:numId="17">
    <w:abstractNumId w:val="29"/>
  </w:num>
  <w:num w:numId="18">
    <w:abstractNumId w:val="7"/>
  </w:num>
  <w:num w:numId="19">
    <w:abstractNumId w:val="33"/>
  </w:num>
  <w:num w:numId="20">
    <w:abstractNumId w:val="1"/>
  </w:num>
  <w:num w:numId="21">
    <w:abstractNumId w:val="8"/>
  </w:num>
  <w:num w:numId="22">
    <w:abstractNumId w:val="25"/>
  </w:num>
  <w:num w:numId="23">
    <w:abstractNumId w:val="0"/>
  </w:num>
  <w:num w:numId="24">
    <w:abstractNumId w:val="4"/>
  </w:num>
  <w:num w:numId="25">
    <w:abstractNumId w:val="35"/>
  </w:num>
  <w:num w:numId="26">
    <w:abstractNumId w:val="39"/>
  </w:num>
  <w:num w:numId="27">
    <w:abstractNumId w:val="37"/>
  </w:num>
  <w:num w:numId="28">
    <w:abstractNumId w:val="3"/>
  </w:num>
  <w:num w:numId="29">
    <w:abstractNumId w:val="11"/>
  </w:num>
  <w:num w:numId="30">
    <w:abstractNumId w:val="23"/>
  </w:num>
  <w:num w:numId="31">
    <w:abstractNumId w:val="20"/>
  </w:num>
  <w:num w:numId="32">
    <w:abstractNumId w:val="6"/>
  </w:num>
  <w:num w:numId="33">
    <w:abstractNumId w:val="13"/>
  </w:num>
  <w:num w:numId="34">
    <w:abstractNumId w:val="34"/>
  </w:num>
  <w:num w:numId="35">
    <w:abstractNumId w:val="41"/>
  </w:num>
  <w:num w:numId="36">
    <w:abstractNumId w:val="9"/>
  </w:num>
  <w:num w:numId="37">
    <w:abstractNumId w:val="38"/>
  </w:num>
  <w:num w:numId="38">
    <w:abstractNumId w:val="30"/>
  </w:num>
  <w:num w:numId="39">
    <w:abstractNumId w:val="2"/>
  </w:num>
  <w:num w:numId="40">
    <w:abstractNumId w:val="40"/>
  </w:num>
  <w:num w:numId="41">
    <w:abstractNumId w:val="26"/>
  </w:num>
  <w:num w:numId="42">
    <w:abstractNumId w:val="36"/>
  </w:num>
  <w:num w:numId="43">
    <w:abstractNumId w:val="43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19"/>
    <w:rsid w:val="00001080"/>
    <w:rsid w:val="00014506"/>
    <w:rsid w:val="00021982"/>
    <w:rsid w:val="00022B03"/>
    <w:rsid w:val="000373A4"/>
    <w:rsid w:val="00037BAE"/>
    <w:rsid w:val="00050980"/>
    <w:rsid w:val="00081697"/>
    <w:rsid w:val="00095680"/>
    <w:rsid w:val="000A750E"/>
    <w:rsid w:val="000D1FEF"/>
    <w:rsid w:val="000E5246"/>
    <w:rsid w:val="0010496E"/>
    <w:rsid w:val="001070CC"/>
    <w:rsid w:val="001244FA"/>
    <w:rsid w:val="00124F8A"/>
    <w:rsid w:val="001324A5"/>
    <w:rsid w:val="00137D92"/>
    <w:rsid w:val="00140F33"/>
    <w:rsid w:val="00150688"/>
    <w:rsid w:val="00152072"/>
    <w:rsid w:val="001553EA"/>
    <w:rsid w:val="001560C3"/>
    <w:rsid w:val="001712F8"/>
    <w:rsid w:val="001739C4"/>
    <w:rsid w:val="00173D23"/>
    <w:rsid w:val="00182700"/>
    <w:rsid w:val="001871CC"/>
    <w:rsid w:val="00187FA2"/>
    <w:rsid w:val="0019363D"/>
    <w:rsid w:val="001A3119"/>
    <w:rsid w:val="001C32B2"/>
    <w:rsid w:val="001D18E9"/>
    <w:rsid w:val="001E08BE"/>
    <w:rsid w:val="002014A2"/>
    <w:rsid w:val="002124AE"/>
    <w:rsid w:val="00215FF3"/>
    <w:rsid w:val="002236D1"/>
    <w:rsid w:val="00223748"/>
    <w:rsid w:val="0022645B"/>
    <w:rsid w:val="002372FC"/>
    <w:rsid w:val="0024312D"/>
    <w:rsid w:val="00245507"/>
    <w:rsid w:val="002557FC"/>
    <w:rsid w:val="00256C74"/>
    <w:rsid w:val="00267DC2"/>
    <w:rsid w:val="00271CF3"/>
    <w:rsid w:val="00272E7E"/>
    <w:rsid w:val="00274F3E"/>
    <w:rsid w:val="00281C78"/>
    <w:rsid w:val="00295561"/>
    <w:rsid w:val="00295F48"/>
    <w:rsid w:val="002960FB"/>
    <w:rsid w:val="002B7673"/>
    <w:rsid w:val="002C6172"/>
    <w:rsid w:val="002E0197"/>
    <w:rsid w:val="002E042E"/>
    <w:rsid w:val="002E317C"/>
    <w:rsid w:val="002E4E11"/>
    <w:rsid w:val="00332329"/>
    <w:rsid w:val="00341E11"/>
    <w:rsid w:val="0038729A"/>
    <w:rsid w:val="003A0B4C"/>
    <w:rsid w:val="003A0B7F"/>
    <w:rsid w:val="003B429E"/>
    <w:rsid w:val="003C0BBD"/>
    <w:rsid w:val="003C2338"/>
    <w:rsid w:val="003D0736"/>
    <w:rsid w:val="003E4439"/>
    <w:rsid w:val="003E4A59"/>
    <w:rsid w:val="003F07DB"/>
    <w:rsid w:val="003F1F9A"/>
    <w:rsid w:val="003F6971"/>
    <w:rsid w:val="004328B1"/>
    <w:rsid w:val="00442C82"/>
    <w:rsid w:val="00442E33"/>
    <w:rsid w:val="00446C5D"/>
    <w:rsid w:val="00451EAE"/>
    <w:rsid w:val="004520D1"/>
    <w:rsid w:val="00456C5C"/>
    <w:rsid w:val="00463949"/>
    <w:rsid w:val="0047148C"/>
    <w:rsid w:val="004756D1"/>
    <w:rsid w:val="004838B2"/>
    <w:rsid w:val="00486751"/>
    <w:rsid w:val="004A21F4"/>
    <w:rsid w:val="004C244A"/>
    <w:rsid w:val="004C6346"/>
    <w:rsid w:val="004D2D42"/>
    <w:rsid w:val="004D336E"/>
    <w:rsid w:val="004D5C62"/>
    <w:rsid w:val="004E28CB"/>
    <w:rsid w:val="004E3B5C"/>
    <w:rsid w:val="004F0F42"/>
    <w:rsid w:val="004F3C71"/>
    <w:rsid w:val="005063C9"/>
    <w:rsid w:val="00514AF0"/>
    <w:rsid w:val="00517C6A"/>
    <w:rsid w:val="005254AB"/>
    <w:rsid w:val="00525CE7"/>
    <w:rsid w:val="005331E8"/>
    <w:rsid w:val="00542665"/>
    <w:rsid w:val="0055296C"/>
    <w:rsid w:val="0055357E"/>
    <w:rsid w:val="005640D9"/>
    <w:rsid w:val="00565A37"/>
    <w:rsid w:val="005661D5"/>
    <w:rsid w:val="0057401A"/>
    <w:rsid w:val="0057595A"/>
    <w:rsid w:val="00580755"/>
    <w:rsid w:val="0059197B"/>
    <w:rsid w:val="00595101"/>
    <w:rsid w:val="005958CC"/>
    <w:rsid w:val="005C1EFB"/>
    <w:rsid w:val="005D4352"/>
    <w:rsid w:val="005E2AF8"/>
    <w:rsid w:val="005F0689"/>
    <w:rsid w:val="005F7E29"/>
    <w:rsid w:val="0063279D"/>
    <w:rsid w:val="0063563F"/>
    <w:rsid w:val="006367A3"/>
    <w:rsid w:val="0063787F"/>
    <w:rsid w:val="006724CA"/>
    <w:rsid w:val="00677E86"/>
    <w:rsid w:val="00685F8E"/>
    <w:rsid w:val="0068629A"/>
    <w:rsid w:val="006965DB"/>
    <w:rsid w:val="006B2845"/>
    <w:rsid w:val="0070513F"/>
    <w:rsid w:val="00724052"/>
    <w:rsid w:val="0073033F"/>
    <w:rsid w:val="00743CB9"/>
    <w:rsid w:val="00750EF1"/>
    <w:rsid w:val="007631B3"/>
    <w:rsid w:val="00781622"/>
    <w:rsid w:val="007A3EAA"/>
    <w:rsid w:val="007A78D4"/>
    <w:rsid w:val="007D3F84"/>
    <w:rsid w:val="007F3018"/>
    <w:rsid w:val="00806285"/>
    <w:rsid w:val="00825BF7"/>
    <w:rsid w:val="00831EA9"/>
    <w:rsid w:val="00832837"/>
    <w:rsid w:val="00855DBE"/>
    <w:rsid w:val="008652F8"/>
    <w:rsid w:val="00870C99"/>
    <w:rsid w:val="0089162F"/>
    <w:rsid w:val="008A6C75"/>
    <w:rsid w:val="008C1E3D"/>
    <w:rsid w:val="008C27CC"/>
    <w:rsid w:val="008C6FCC"/>
    <w:rsid w:val="008F2576"/>
    <w:rsid w:val="009063B4"/>
    <w:rsid w:val="009204AF"/>
    <w:rsid w:val="0092473B"/>
    <w:rsid w:val="00924EF9"/>
    <w:rsid w:val="00925894"/>
    <w:rsid w:val="00931DE3"/>
    <w:rsid w:val="00950E5C"/>
    <w:rsid w:val="00954E74"/>
    <w:rsid w:val="00974156"/>
    <w:rsid w:val="00981D8D"/>
    <w:rsid w:val="00984BB6"/>
    <w:rsid w:val="00990881"/>
    <w:rsid w:val="009A6A71"/>
    <w:rsid w:val="009D081C"/>
    <w:rsid w:val="009D0DCA"/>
    <w:rsid w:val="009D7D70"/>
    <w:rsid w:val="009E3610"/>
    <w:rsid w:val="009F1102"/>
    <w:rsid w:val="009F2EEB"/>
    <w:rsid w:val="00A06484"/>
    <w:rsid w:val="00A213CA"/>
    <w:rsid w:val="00A214B6"/>
    <w:rsid w:val="00A27E23"/>
    <w:rsid w:val="00A63773"/>
    <w:rsid w:val="00A646AC"/>
    <w:rsid w:val="00A83F8F"/>
    <w:rsid w:val="00A92EB1"/>
    <w:rsid w:val="00AB410A"/>
    <w:rsid w:val="00AC43E7"/>
    <w:rsid w:val="00AD5CC5"/>
    <w:rsid w:val="00AD7529"/>
    <w:rsid w:val="00AF3A4D"/>
    <w:rsid w:val="00B02A20"/>
    <w:rsid w:val="00B11071"/>
    <w:rsid w:val="00B313ED"/>
    <w:rsid w:val="00B31760"/>
    <w:rsid w:val="00B319DA"/>
    <w:rsid w:val="00B32468"/>
    <w:rsid w:val="00B45C16"/>
    <w:rsid w:val="00B658AD"/>
    <w:rsid w:val="00B6737C"/>
    <w:rsid w:val="00B67908"/>
    <w:rsid w:val="00B76642"/>
    <w:rsid w:val="00B77113"/>
    <w:rsid w:val="00B77326"/>
    <w:rsid w:val="00B81FF0"/>
    <w:rsid w:val="00BA1A9E"/>
    <w:rsid w:val="00BA1D4D"/>
    <w:rsid w:val="00BB144F"/>
    <w:rsid w:val="00BC132D"/>
    <w:rsid w:val="00BE47CD"/>
    <w:rsid w:val="00C1689F"/>
    <w:rsid w:val="00C24F80"/>
    <w:rsid w:val="00C25E40"/>
    <w:rsid w:val="00C3073C"/>
    <w:rsid w:val="00C36747"/>
    <w:rsid w:val="00C4140D"/>
    <w:rsid w:val="00C71D7F"/>
    <w:rsid w:val="00C853AA"/>
    <w:rsid w:val="00C914DC"/>
    <w:rsid w:val="00C92DFC"/>
    <w:rsid w:val="00CA0E6F"/>
    <w:rsid w:val="00CA1A73"/>
    <w:rsid w:val="00CB58C6"/>
    <w:rsid w:val="00CC1D14"/>
    <w:rsid w:val="00CE5874"/>
    <w:rsid w:val="00CF3808"/>
    <w:rsid w:val="00CF7901"/>
    <w:rsid w:val="00D01CFC"/>
    <w:rsid w:val="00D14268"/>
    <w:rsid w:val="00D2096B"/>
    <w:rsid w:val="00D22CEB"/>
    <w:rsid w:val="00D27517"/>
    <w:rsid w:val="00D32AF3"/>
    <w:rsid w:val="00D36CB4"/>
    <w:rsid w:val="00D4356B"/>
    <w:rsid w:val="00D46888"/>
    <w:rsid w:val="00D506A2"/>
    <w:rsid w:val="00D512EF"/>
    <w:rsid w:val="00D57566"/>
    <w:rsid w:val="00D750B2"/>
    <w:rsid w:val="00D75D1B"/>
    <w:rsid w:val="00D75D9E"/>
    <w:rsid w:val="00D8783B"/>
    <w:rsid w:val="00DA538D"/>
    <w:rsid w:val="00DA56E9"/>
    <w:rsid w:val="00DB38DB"/>
    <w:rsid w:val="00DB4AB6"/>
    <w:rsid w:val="00DD3BC1"/>
    <w:rsid w:val="00DD40E9"/>
    <w:rsid w:val="00DE7407"/>
    <w:rsid w:val="00DF3111"/>
    <w:rsid w:val="00E00D71"/>
    <w:rsid w:val="00E03A80"/>
    <w:rsid w:val="00E04B25"/>
    <w:rsid w:val="00E25040"/>
    <w:rsid w:val="00E271C8"/>
    <w:rsid w:val="00E43B59"/>
    <w:rsid w:val="00E477CB"/>
    <w:rsid w:val="00E557F2"/>
    <w:rsid w:val="00E55AF9"/>
    <w:rsid w:val="00E955B9"/>
    <w:rsid w:val="00E9589B"/>
    <w:rsid w:val="00E961B0"/>
    <w:rsid w:val="00EB4CBD"/>
    <w:rsid w:val="00EB68C5"/>
    <w:rsid w:val="00ED2D92"/>
    <w:rsid w:val="00ED6E84"/>
    <w:rsid w:val="00EE1CE7"/>
    <w:rsid w:val="00F01D79"/>
    <w:rsid w:val="00F040B3"/>
    <w:rsid w:val="00F11B50"/>
    <w:rsid w:val="00F47972"/>
    <w:rsid w:val="00F53A42"/>
    <w:rsid w:val="00F56BFD"/>
    <w:rsid w:val="00F61000"/>
    <w:rsid w:val="00F6340A"/>
    <w:rsid w:val="00F66E2A"/>
    <w:rsid w:val="00F75B5B"/>
    <w:rsid w:val="00F84895"/>
    <w:rsid w:val="00F95C7A"/>
    <w:rsid w:val="00F95E7F"/>
    <w:rsid w:val="00FA38AF"/>
    <w:rsid w:val="00FB2CBD"/>
    <w:rsid w:val="00FD03C6"/>
    <w:rsid w:val="00FD1EE3"/>
    <w:rsid w:val="00FD3CB9"/>
    <w:rsid w:val="00FE297B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D1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5E4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5E4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25E4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25E40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E4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E40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5E40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5E40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219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2198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5E4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5E4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25E4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25E40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E4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E40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5E40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5E40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219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219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0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Unit xmlns="b70261a3-d2ae-41a9-bd58-de07cd266e4c">Week 7</Unit>
    <Status xmlns="b70261a3-d2ae-41a9-bd58-de07cd266e4c">03_ID-ready for course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54cc00a2cc9e068836f333bb031af7e7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973982cc32e46cfa35ad2cbd31e2b5b5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E38B1C-4E77-45E7-975A-C542899CCB37}"/>
</file>

<file path=customXml/itemProps2.xml><?xml version="1.0" encoding="utf-8"?>
<ds:datastoreItem xmlns:ds="http://schemas.openxmlformats.org/officeDocument/2006/customXml" ds:itemID="{2850CAB2-D502-4CA2-895F-E394AB02A2C9}"/>
</file>

<file path=customXml/itemProps3.xml><?xml version="1.0" encoding="utf-8"?>
<ds:datastoreItem xmlns:ds="http://schemas.openxmlformats.org/officeDocument/2006/customXml" ds:itemID="{B06F0841-A76D-4620-B367-E33A82EA9889}"/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1.3.dot</Template>
  <TotalTime>6</TotalTime>
  <Pages>5</Pages>
  <Words>835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Teri Barnes</dc:creator>
  <cp:lastModifiedBy>DeVry</cp:lastModifiedBy>
  <cp:revision>4</cp:revision>
  <cp:lastPrinted>2009-09-29T19:05:00Z</cp:lastPrinted>
  <dcterms:created xsi:type="dcterms:W3CDTF">2011-06-21T20:36:00Z</dcterms:created>
  <dcterms:modified xsi:type="dcterms:W3CDTF">2011-06-27T21:15:00Z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7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